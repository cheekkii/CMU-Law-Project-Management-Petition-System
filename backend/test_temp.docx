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918840" w14:textId="2CD3F4E0" w:rsidR="00734B3A" w:rsidRPr="00F716D9" w:rsidRDefault="00F1765F" w:rsidP="002441E4">
      <w:pPr>
        <w:pStyle w:val="a3"/>
        <w:jc w:val="right"/>
        <w:rPr>
          <w:rFonts w:ascii="TH SarabunPSK" w:hAnsi="TH SarabunPSK" w:cs="TH SarabunPSK"/>
          <w:b w:val="0"/>
          <w:bCs w:val="0"/>
          <w:u w:val="none"/>
        </w:rPr>
      </w:pPr>
      <w:r w:rsidRPr="00F716D9">
        <w:rPr>
          <w:rFonts w:ascii="TH SarabunPSK" w:hAnsi="TH SarabunPSK" w:cs="TH SarabunPSK"/>
          <w:b w:val="0"/>
          <w:bCs w:val="0"/>
          <w:noProof/>
        </w:rPr>
        <w:t xml:space="preserve"> </w:t>
      </w:r>
    </w:p>
    <w:p w14:paraId="3924C4A2" w14:textId="5A87A239" w:rsidR="00734B3A" w:rsidRPr="00F716D9" w:rsidRDefault="0086312C" w:rsidP="002441E4">
      <w:pPr>
        <w:pStyle w:val="a3"/>
        <w:jc w:val="left"/>
        <w:rPr>
          <w:rFonts w:ascii="TH SarabunPSK" w:hAnsi="TH SarabunPSK" w:cs="TH SarabunPSK"/>
          <w:u w:val="none"/>
        </w:rPr>
      </w:pPr>
      <w:r w:rsidRPr="00F716D9">
        <w:rPr>
          <w:rFonts w:ascii="TH SarabunPSK" w:hAnsi="TH SarabunPSK" w:cs="TH SarabunPSK"/>
          <w:b w:val="0"/>
          <w:bCs w:val="0"/>
          <w:noProof/>
        </w:rPr>
        <w:drawing>
          <wp:anchor distT="0" distB="0" distL="114300" distR="114300" simplePos="0" relativeHeight="251658240" behindDoc="1" locked="0" layoutInCell="1" allowOverlap="1" wp14:anchorId="5B7FACCA" wp14:editId="20674631">
            <wp:simplePos x="0" y="0"/>
            <wp:positionH relativeFrom="margin">
              <wp:align>center</wp:align>
            </wp:positionH>
            <wp:positionV relativeFrom="margin">
              <wp:posOffset>238539</wp:posOffset>
            </wp:positionV>
            <wp:extent cx="969645" cy="1078865"/>
            <wp:effectExtent l="0" t="0" r="1905" b="6985"/>
            <wp:wrapNone/>
            <wp:docPr id="3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45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985C55" w14:textId="17469AF7" w:rsidR="00B6344D" w:rsidRPr="00F716D9" w:rsidRDefault="00B6344D" w:rsidP="002441E4">
      <w:pPr>
        <w:pStyle w:val="a3"/>
        <w:jc w:val="left"/>
        <w:rPr>
          <w:rFonts w:ascii="TH SarabunPSK" w:hAnsi="TH SarabunPSK" w:cs="TH SarabunPSK"/>
          <w:u w:val="none"/>
        </w:rPr>
      </w:pPr>
    </w:p>
    <w:p w14:paraId="3A1B0EC8" w14:textId="77777777" w:rsidR="000761D7" w:rsidRPr="00F716D9" w:rsidRDefault="000761D7" w:rsidP="002441E4">
      <w:pPr>
        <w:pStyle w:val="a3"/>
        <w:jc w:val="left"/>
        <w:rPr>
          <w:rFonts w:ascii="TH SarabunPSK" w:hAnsi="TH SarabunPSK" w:cs="TH SarabunPSK"/>
          <w:u w:val="none"/>
        </w:rPr>
      </w:pPr>
    </w:p>
    <w:p w14:paraId="45CF142E" w14:textId="77777777" w:rsidR="0086312C" w:rsidRDefault="0086312C" w:rsidP="002441E4">
      <w:pPr>
        <w:pStyle w:val="a3"/>
        <w:rPr>
          <w:rFonts w:ascii="TH SarabunPSK" w:hAnsi="TH SarabunPSK" w:cs="TH SarabunPSK"/>
          <w:u w:val="none"/>
        </w:rPr>
      </w:pPr>
    </w:p>
    <w:p w14:paraId="7A2DABCD" w14:textId="77777777" w:rsidR="0086312C" w:rsidRDefault="0086312C" w:rsidP="002441E4">
      <w:pPr>
        <w:pStyle w:val="a3"/>
        <w:rPr>
          <w:rFonts w:ascii="TH SarabunPSK" w:hAnsi="TH SarabunPSK" w:cs="TH SarabunPSK"/>
          <w:u w:val="none"/>
        </w:rPr>
      </w:pPr>
    </w:p>
    <w:p w14:paraId="3B12E9B2" w14:textId="3445F0A5" w:rsidR="00012BCB" w:rsidRPr="00F716D9" w:rsidRDefault="00012BCB" w:rsidP="002441E4">
      <w:pPr>
        <w:pStyle w:val="a3"/>
        <w:rPr>
          <w:rFonts w:ascii="TH SarabunPSK" w:hAnsi="TH SarabunPSK" w:cs="TH SarabunPSK"/>
          <w:u w:val="none"/>
        </w:rPr>
      </w:pPr>
      <w:r w:rsidRPr="00F716D9">
        <w:rPr>
          <w:rFonts w:ascii="TH SarabunPSK" w:hAnsi="TH SarabunPSK" w:cs="TH SarabunPSK"/>
          <w:u w:val="none"/>
          <w:cs/>
        </w:rPr>
        <w:t>คำสั่งมหาวิทยาลัยเชียงใหม่</w:t>
      </w:r>
    </w:p>
    <w:p w14:paraId="6641557A" w14:textId="77777777" w:rsidR="00AB287A" w:rsidRDefault="00AB287A" w:rsidP="002441E4">
      <w:pPr>
        <w:pStyle w:val="a3"/>
        <w:rPr>
          <w:rFonts w:ascii="TH SarabunPSK" w:hAnsi="TH SarabunPSK" w:cs="TH SarabunPSK"/>
          <w:color w:val="FF0000"/>
          <w:u w:val="none"/>
        </w:rPr>
      </w:pPr>
      <w:bookmarkStart w:id="0" w:name="_Hlk71818666"/>
    </w:p>
    <w:p w14:paraId="6A4CFCAF" w14:textId="22B40631" w:rsidR="00B51EFC" w:rsidRPr="00F716D9" w:rsidRDefault="00012BCB" w:rsidP="00AB287A">
      <w:pPr>
        <w:pStyle w:val="a3"/>
        <w:rPr>
          <w:rFonts w:ascii="TH SarabunPSK" w:hAnsi="TH SarabunPSK" w:cs="TH SarabunPSK"/>
          <w:u w:val="none"/>
        </w:rPr>
      </w:pPr>
      <w:r w:rsidRPr="00F716D9">
        <w:rPr>
          <w:rFonts w:ascii="TH SarabunPSK" w:hAnsi="TH SarabunPSK" w:cs="TH SarabunPSK"/>
          <w:u w:val="none"/>
          <w:cs/>
        </w:rPr>
        <w:t>เรื่อง มอบอำนาจ</w:t>
      </w:r>
      <w:bookmarkEnd w:id="0"/>
      <w:r w:rsidR="001115B0" w:rsidRPr="00F716D9">
        <w:rPr>
          <w:rFonts w:ascii="TH SarabunPSK" w:hAnsi="TH SarabunPSK" w:cs="TH SarabunPSK"/>
          <w:u w:val="none"/>
          <w:cs/>
        </w:rPr>
        <w:t>การดำเนินงานที่เกี่ยวข้องกับ</w:t>
      </w:r>
      <w:r w:rsidR="006C536B" w:rsidRPr="00F716D9">
        <w:rPr>
          <w:rFonts w:ascii="TH SarabunPSK" w:hAnsi="TH SarabunPSK" w:cs="TH SarabunPSK"/>
          <w:u w:val="none"/>
          <w:cs/>
        </w:rPr>
        <w:t xml:space="preserve"> </w:t>
      </w:r>
      <w:r w:rsidR="006C536B" w:rsidRPr="00F716D9">
        <w:rPr>
          <w:rFonts w:ascii="TH SarabunPSK" w:hAnsi="TH SarabunPSK" w:cs="TH SarabunPSK"/>
          <w:u w:val="none"/>
        </w:rPr>
        <w:t>“</w:t>
      </w:r>
      <w:r w:rsidR="00AB287A">
        <w:rPr>
          <w:rFonts w:ascii="TH SarabunPSK" w:hAnsi="TH SarabunPSK" w:cs="TH SarabunPSK"/>
          <w:u w:val="none"/>
        </w:rPr>
        <w:t>{title}</w:t>
      </w:r>
      <w:r w:rsidR="006C536B" w:rsidRPr="00F716D9">
        <w:rPr>
          <w:rFonts w:ascii="TH SarabunPSK" w:hAnsi="TH SarabunPSK" w:cs="TH SarabunPSK"/>
          <w:u w:val="none"/>
        </w:rPr>
        <w:t>”</w:t>
      </w:r>
    </w:p>
    <w:p w14:paraId="0CA10154" w14:textId="2E1EAFDA" w:rsidR="00286FAC" w:rsidRPr="00F716D9" w:rsidRDefault="00BD2E37" w:rsidP="002441E4">
      <w:pPr>
        <w:pStyle w:val="a3"/>
        <w:rPr>
          <w:rFonts w:ascii="TH SarabunPSK" w:hAnsi="TH SarabunPSK" w:cs="TH SarabunPSK"/>
          <w:u w:val="none"/>
        </w:rPr>
      </w:pPr>
      <w:r w:rsidRPr="00F716D9">
        <w:rPr>
          <w:rFonts w:ascii="TH SarabunPSK" w:hAnsi="TH SarabunPSK" w:cs="TH SarabunPSK"/>
          <w:u w:val="none"/>
        </w:rPr>
        <w:t>---------------------------------------</w:t>
      </w:r>
    </w:p>
    <w:p w14:paraId="17BCAD4A" w14:textId="73B9F5FD" w:rsidR="00BD2E37" w:rsidRPr="00F716D9" w:rsidRDefault="00DE6BDC" w:rsidP="00CA6F42">
      <w:pPr>
        <w:pStyle w:val="ab"/>
        <w:tabs>
          <w:tab w:val="left" w:pos="1418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{</w:t>
      </w:r>
      <w:proofErr w:type="spellStart"/>
      <w:r w:rsidRPr="00DE6BDC">
        <w:rPr>
          <w:rFonts w:ascii="TH SarabunPSK" w:hAnsi="TH SarabunPSK" w:cs="TH SarabunPSK"/>
          <w:sz w:val="32"/>
          <w:szCs w:val="32"/>
        </w:rPr>
        <w:t>paragraphone</w:t>
      </w:r>
      <w:proofErr w:type="spellEnd"/>
      <w:r>
        <w:rPr>
          <w:rFonts w:ascii="TH SarabunPSK" w:hAnsi="TH SarabunPSK" w:cs="TH SarabunPSK"/>
          <w:sz w:val="32"/>
          <w:szCs w:val="32"/>
        </w:rPr>
        <w:t>}</w:t>
      </w:r>
    </w:p>
    <w:p w14:paraId="3C50A515" w14:textId="1577E5F7" w:rsidR="00BD2E37" w:rsidRPr="00F716D9" w:rsidRDefault="00BD2E37" w:rsidP="00CA6F42">
      <w:pPr>
        <w:pStyle w:val="ab"/>
        <w:tabs>
          <w:tab w:val="left" w:pos="1418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F716D9">
        <w:rPr>
          <w:rFonts w:ascii="TH SarabunPSK" w:hAnsi="TH SarabunPSK" w:cs="TH SarabunPSK"/>
          <w:sz w:val="32"/>
          <w:szCs w:val="32"/>
          <w:cs/>
        </w:rPr>
        <w:tab/>
      </w:r>
      <w:r w:rsidR="00CA6F42" w:rsidRPr="008743DA">
        <w:rPr>
          <w:rFonts w:ascii="TH SarabunPSK" w:hAnsi="TH SarabunPSK" w:cs="TH SarabunPSK"/>
          <w:sz w:val="32"/>
          <w:szCs w:val="32"/>
          <w:cs/>
        </w:rPr>
        <w:t>อาศัย</w:t>
      </w:r>
      <w:r w:rsidR="00DE6BDC">
        <w:rPr>
          <w:rFonts w:ascii="TH SarabunPSK" w:hAnsi="TH SarabunPSK" w:cs="TH SarabunPSK"/>
          <w:sz w:val="32"/>
          <w:szCs w:val="32"/>
        </w:rPr>
        <w:t>{</w:t>
      </w:r>
      <w:proofErr w:type="spellStart"/>
      <w:r w:rsidR="00DE6BDC" w:rsidRPr="00DE6BDC">
        <w:rPr>
          <w:rFonts w:ascii="TH SarabunPSK" w:hAnsi="TH SarabunPSK" w:cs="TH SarabunPSK"/>
          <w:sz w:val="32"/>
          <w:szCs w:val="32"/>
        </w:rPr>
        <w:t>paragraph</w:t>
      </w:r>
      <w:r w:rsidR="00DE6BDC">
        <w:rPr>
          <w:rFonts w:ascii="TH SarabunPSK" w:hAnsi="TH SarabunPSK" w:cs="TH SarabunPSK"/>
          <w:sz w:val="32"/>
          <w:szCs w:val="32"/>
        </w:rPr>
        <w:t>two</w:t>
      </w:r>
      <w:proofErr w:type="spellEnd"/>
      <w:r w:rsidR="00DE6BDC">
        <w:rPr>
          <w:rFonts w:ascii="TH SarabunPSK" w:hAnsi="TH SarabunPSK" w:cs="TH SarabunPSK"/>
          <w:sz w:val="32"/>
          <w:szCs w:val="32"/>
        </w:rPr>
        <w:t>}</w:t>
      </w:r>
    </w:p>
    <w:p w14:paraId="7CD9EF1E" w14:textId="2D8217EC" w:rsidR="00BD2E37" w:rsidRPr="005C459E" w:rsidRDefault="00BD2E37" w:rsidP="00CA6F42">
      <w:pPr>
        <w:pStyle w:val="ab"/>
        <w:tabs>
          <w:tab w:val="left" w:pos="1418"/>
        </w:tabs>
        <w:jc w:val="thaiDistribute"/>
        <w:rPr>
          <w:rFonts w:ascii="TH SarabunPSK" w:hAnsi="TH SarabunPSK" w:cs="TH SarabunPSK"/>
          <w:spacing w:val="-6"/>
          <w:sz w:val="11"/>
          <w:szCs w:val="11"/>
        </w:rPr>
      </w:pPr>
      <w:r w:rsidRPr="00F716D9">
        <w:rPr>
          <w:rFonts w:ascii="TH SarabunPSK" w:hAnsi="TH SarabunPSK" w:cs="TH SarabunPSK"/>
          <w:sz w:val="32"/>
          <w:szCs w:val="32"/>
          <w:cs/>
        </w:rPr>
        <w:tab/>
      </w:r>
      <w:r w:rsidR="006C0FA6" w:rsidRPr="00F716D9">
        <w:rPr>
          <w:rFonts w:ascii="TH SarabunPSK" w:hAnsi="TH SarabunPSK" w:cs="TH SarabunPSK"/>
          <w:sz w:val="32"/>
          <w:szCs w:val="32"/>
          <w:cs/>
        </w:rPr>
        <w:t xml:space="preserve">ข้อ ๑. มอบอำนาจให้ </w:t>
      </w:r>
      <w:sdt>
        <w:sdtPr>
          <w:rPr>
            <w:rStyle w:val="PSK"/>
            <w:rFonts w:ascii="TH SarabunPSK" w:hAnsi="TH SarabunPSK"/>
            <w:sz w:val="32"/>
            <w:cs/>
          </w:rPr>
          <w:alias w:val="ชื่อผู้รับมอบอำนาจ"/>
          <w:tag w:val="ชื่อผู้รับมอบอำนาจ"/>
          <w:id w:val="-1096487324"/>
          <w:placeholder>
            <w:docPart w:val="8359C67C34334E3EB607DB9B0BF2F393"/>
          </w:placeholder>
        </w:sdtPr>
        <w:sdtEndPr>
          <w:rPr>
            <w:rStyle w:val="a0"/>
            <w:rFonts w:cs="Cordia New"/>
            <w:szCs w:val="28"/>
          </w:rPr>
        </w:sdtEndPr>
        <w:sdtContent>
          <w:r w:rsidR="00AB287A">
            <w:rPr>
              <w:rFonts w:ascii="TH SarabunPSK" w:hAnsi="TH SarabunPSK" w:cs="TH SarabunPSK"/>
              <w:sz w:val="32"/>
              <w:szCs w:val="32"/>
            </w:rPr>
            <w:t>{</w:t>
          </w:r>
          <w:proofErr w:type="spellStart"/>
          <w:r w:rsidR="00AB287A">
            <w:rPr>
              <w:rFonts w:ascii="TH SarabunPSK" w:hAnsi="TH SarabunPSK" w:cs="TH SarabunPSK"/>
              <w:sz w:val="32"/>
              <w:szCs w:val="32"/>
            </w:rPr>
            <w:t>authorizeTo</w:t>
          </w:r>
          <w:proofErr w:type="spellEnd"/>
          <w:r w:rsidR="00AB287A">
            <w:rPr>
              <w:rFonts w:ascii="TH SarabunPSK" w:hAnsi="TH SarabunPSK" w:cs="TH SarabunPSK"/>
              <w:sz w:val="32"/>
              <w:szCs w:val="32"/>
            </w:rPr>
            <w:t>}</w:t>
          </w:r>
        </w:sdtContent>
      </w:sdt>
      <w:r w:rsidR="006C0FA6" w:rsidRPr="00F716D9">
        <w:rPr>
          <w:rFonts w:ascii="TH SarabunPSK" w:hAnsi="TH SarabunPSK" w:cs="TH SarabunPSK"/>
          <w:sz w:val="32"/>
          <w:szCs w:val="32"/>
          <w:cs/>
        </w:rPr>
        <w:t xml:space="preserve"> ตำแหน่ง</w:t>
      </w:r>
      <w:r w:rsidR="00E65A9A" w:rsidRPr="00F716D9">
        <w:rPr>
          <w:rFonts w:ascii="TH SarabunPSK" w:hAnsi="TH SarabunPSK" w:cs="TH SarabunPSK"/>
          <w:sz w:val="32"/>
          <w:szCs w:val="32"/>
          <w:cs/>
        </w:rPr>
        <w:t xml:space="preserve"> </w:t>
      </w:r>
      <w:sdt>
        <w:sdtPr>
          <w:rPr>
            <w:rStyle w:val="PSK"/>
            <w:rFonts w:ascii="TH SarabunPSK" w:hAnsi="TH SarabunPSK"/>
            <w:sz w:val="32"/>
            <w:cs/>
          </w:rPr>
          <w:alias w:val="ตำแหน่งผู้รับมอบอำนาจ"/>
          <w:tag w:val="ตำแหน่งผู้รับมอบอำนาจ"/>
          <w:id w:val="1163428443"/>
          <w:placeholder>
            <w:docPart w:val="C367094E344F40049A892FCEBDC1B450"/>
          </w:placeholder>
        </w:sdtPr>
        <w:sdtEndPr>
          <w:rPr>
            <w:rStyle w:val="a0"/>
            <w:rFonts w:cs="Cordia New"/>
            <w:szCs w:val="28"/>
          </w:rPr>
        </w:sdtEndPr>
        <w:sdtContent>
          <w:sdt>
            <w:sdtPr>
              <w:rPr>
                <w:rStyle w:val="PSK"/>
                <w:rFonts w:ascii="TH SarabunPSK" w:hAnsi="TH SarabunPSK"/>
                <w:sz w:val="32"/>
                <w:cs/>
              </w:rPr>
              <w:alias w:val="ตำแหน่งผู้รับมอบอำนาจ"/>
              <w:tag w:val="ตำแหน่งผู้รับมอบอำนาจ"/>
              <w:id w:val="1863702211"/>
              <w:placeholder>
                <w:docPart w:val="7AC1B1E8CABE44CCADE9073B6F876392"/>
              </w:placeholder>
            </w:sdtPr>
            <w:sdtEndPr>
              <w:rPr>
                <w:rStyle w:val="a0"/>
                <w:rFonts w:cs="Cordia New"/>
                <w:szCs w:val="28"/>
              </w:rPr>
            </w:sdtEndPr>
            <w:sdtContent>
              <w:r w:rsidR="00AB287A">
                <w:rPr>
                  <w:rFonts w:ascii="TH SarabunPSK" w:hAnsi="TH SarabunPSK" w:cs="TH SarabunPSK"/>
                  <w:sz w:val="32"/>
                  <w:szCs w:val="32"/>
                </w:rPr>
                <w:t>{position}</w:t>
              </w:r>
            </w:sdtContent>
          </w:sdt>
        </w:sdtContent>
      </w:sdt>
      <w:r w:rsidR="00E65A9A" w:rsidRPr="00F716D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C0FA6" w:rsidRPr="00F716D9">
        <w:rPr>
          <w:rFonts w:ascii="TH SarabunPSK" w:hAnsi="TH SarabunPSK" w:cs="TH SarabunPSK"/>
          <w:sz w:val="32"/>
          <w:szCs w:val="32"/>
          <w:cs/>
        </w:rPr>
        <w:t>สังกัด</w:t>
      </w:r>
      <w:r w:rsidR="00E65A9A" w:rsidRPr="00F716D9">
        <w:rPr>
          <w:rFonts w:ascii="TH SarabunPSK" w:hAnsi="TH SarabunPSK" w:cs="TH SarabunPSK"/>
          <w:sz w:val="32"/>
          <w:szCs w:val="32"/>
          <w:cs/>
        </w:rPr>
        <w:t xml:space="preserve"> </w:t>
      </w:r>
      <w:sdt>
        <w:sdtPr>
          <w:rPr>
            <w:rFonts w:ascii="TH SarabunPSK" w:hAnsi="TH SarabunPSK" w:cs="TH SarabunPSK"/>
            <w:sz w:val="32"/>
            <w:szCs w:val="32"/>
            <w:cs/>
          </w:rPr>
          <w:id w:val="-34050195"/>
          <w:placeholder>
            <w:docPart w:val="CF50D44E8A6F4D758B44EC301333C812"/>
          </w:placeholder>
        </w:sdtPr>
        <w:sdtContent>
          <w:bookmarkStart w:id="1" w:name="_Hlk156378873"/>
          <w:sdt>
            <w:sdtPr>
              <w:rPr>
                <w:rFonts w:ascii="TH SarabunPSK" w:hAnsi="TH SarabunPSK" w:cs="TH SarabunPSK"/>
                <w:sz w:val="32"/>
                <w:szCs w:val="32"/>
                <w:cs/>
              </w:rPr>
              <w:id w:val="1030302837"/>
              <w:placeholder>
                <w:docPart w:val="DAE2409A33EF430BA2AB92FBB459BE67"/>
              </w:placeholder>
            </w:sdtPr>
            <w:sdtContent>
              <w:r w:rsidR="00AB287A">
                <w:rPr>
                  <w:rFonts w:ascii="TH SarabunPSK" w:hAnsi="TH SarabunPSK" w:cs="TH SarabunPSK"/>
                  <w:sz w:val="32"/>
                  <w:szCs w:val="32"/>
                </w:rPr>
                <w:t>{</w:t>
              </w:r>
              <w:r w:rsidR="00AB287A" w:rsidRPr="00520834">
                <w:rPr>
                  <w:rFonts w:ascii="TH SarabunPSK" w:hAnsi="TH SarabunPSK" w:cs="TH SarabunPSK"/>
                  <w:sz w:val="32"/>
                  <w:szCs w:val="32"/>
                </w:rPr>
                <w:t>affiliation</w:t>
              </w:r>
              <w:r w:rsidR="00AB287A">
                <w:rPr>
                  <w:rFonts w:ascii="TH SarabunPSK" w:hAnsi="TH SarabunPSK" w:cs="TH SarabunPSK"/>
                  <w:sz w:val="32"/>
                  <w:szCs w:val="32"/>
                </w:rPr>
                <w:t>}</w:t>
              </w:r>
            </w:sdtContent>
          </w:sdt>
        </w:sdtContent>
      </w:sdt>
      <w:bookmarkEnd w:id="1"/>
      <w:r w:rsidRPr="00F716D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C0FA6" w:rsidRPr="00F716D9">
        <w:rPr>
          <w:rFonts w:ascii="TH SarabunPSK" w:hAnsi="TH SarabunPSK" w:cs="TH SarabunPSK"/>
          <w:sz w:val="32"/>
          <w:szCs w:val="32"/>
          <w:cs/>
        </w:rPr>
        <w:t>เป็นผู้มีอำนาจ</w:t>
      </w:r>
      <w:r w:rsidR="003C4F55" w:rsidRPr="00F716D9">
        <w:rPr>
          <w:rFonts w:ascii="TH SarabunPSK" w:hAnsi="TH SarabunPSK" w:cs="TH SarabunPSK"/>
          <w:sz w:val="32"/>
          <w:szCs w:val="32"/>
          <w:cs/>
        </w:rPr>
        <w:t>ในก</w:t>
      </w:r>
      <w:r w:rsidR="00D33073" w:rsidRPr="00F716D9">
        <w:rPr>
          <w:rFonts w:ascii="TH SarabunPSK" w:hAnsi="TH SarabunPSK" w:cs="TH SarabunPSK"/>
          <w:sz w:val="32"/>
          <w:szCs w:val="32"/>
          <w:cs/>
        </w:rPr>
        <w:t>าร</w:t>
      </w:r>
      <w:sdt>
        <w:sdtPr>
          <w:rPr>
            <w:rFonts w:ascii="TH SarabunPSK" w:hAnsi="TH SarabunPSK" w:cs="TH SarabunPSK"/>
            <w:sz w:val="32"/>
            <w:szCs w:val="32"/>
          </w:rPr>
          <w:id w:val="1730036474"/>
          <w:placeholder>
            <w:docPart w:val="AED44B3C37A644288B8944C8C4CBB840"/>
          </w:placeholder>
        </w:sdtPr>
        <w:sdtEndPr>
          <w:rPr>
            <w:spacing w:val="-6"/>
          </w:rPr>
        </w:sdtEndPr>
        <w:sdtContent>
          <w:sdt>
            <w:sdtPr>
              <w:rPr>
                <w:rFonts w:ascii="TH SarabunPSK" w:hAnsi="TH SarabunPSK" w:cs="TH SarabunPSK"/>
                <w:spacing w:val="-6"/>
                <w:sz w:val="32"/>
                <w:szCs w:val="32"/>
              </w:rPr>
              <w:id w:val="1678688462"/>
              <w:placeholder>
                <w:docPart w:val="C02B80464BAD403DBD4BB164EE1C432D"/>
              </w:placeholder>
            </w:sdtPr>
            <w:sdtContent>
              <w:bookmarkStart w:id="2" w:name="_Hlk152150392"/>
              <w:sdt>
                <w:sdtPr>
                  <w:rPr>
                    <w:rFonts w:ascii="TH SarabunPSK" w:hAnsi="TH SarabunPSK" w:cs="TH SarabunPSK"/>
                    <w:sz w:val="32"/>
                    <w:szCs w:val="32"/>
                  </w:rPr>
                  <w:id w:val="890391611"/>
                  <w:placeholder>
                    <w:docPart w:val="FA054A7546DE4AB6B1D2CE76C049F53B"/>
                  </w:placeholder>
                </w:sdtPr>
                <w:sdtEndPr>
                  <w:rPr>
                    <w:spacing w:val="-6"/>
                  </w:rPr>
                </w:sdtEndPr>
                <w:sdtContent>
                  <w:r w:rsidR="00AB287A">
                    <w:rPr>
                      <w:rFonts w:ascii="TH SarabunPSK" w:hAnsi="TH SarabunPSK" w:cs="TH SarabunPSK"/>
                      <w:sz w:val="32"/>
                      <w:szCs w:val="32"/>
                    </w:rPr>
                    <w:t>{</w:t>
                  </w:r>
                  <w:proofErr w:type="spellStart"/>
                  <w:r w:rsidR="00AB287A">
                    <w:rPr>
                      <w:rFonts w:ascii="TH SarabunPSK" w:hAnsi="TH SarabunPSK" w:cs="TH SarabunPSK"/>
                      <w:sz w:val="32"/>
                      <w:szCs w:val="32"/>
                    </w:rPr>
                    <w:t>authorizeText</w:t>
                  </w:r>
                  <w:proofErr w:type="spellEnd"/>
                  <w:r w:rsidR="00AB287A">
                    <w:rPr>
                      <w:rFonts w:ascii="TH SarabunPSK" w:hAnsi="TH SarabunPSK" w:cs="TH SarabunPSK"/>
                      <w:sz w:val="32"/>
                      <w:szCs w:val="32"/>
                    </w:rPr>
                    <w:t>}</w:t>
                  </w:r>
                </w:sdtContent>
              </w:sdt>
            </w:sdtContent>
          </w:sdt>
          <w:bookmarkEnd w:id="2"/>
        </w:sdtContent>
      </w:sdt>
      <w:r w:rsidRPr="00F716D9"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</w:p>
    <w:p w14:paraId="4FB73F98" w14:textId="4BC39BB4" w:rsidR="00D01477" w:rsidRPr="00F716D9" w:rsidRDefault="00BD2E37" w:rsidP="00CA6F42">
      <w:pPr>
        <w:pStyle w:val="ab"/>
        <w:tabs>
          <w:tab w:val="left" w:pos="1418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F716D9">
        <w:rPr>
          <w:rFonts w:ascii="TH SarabunPSK" w:hAnsi="TH SarabunPSK" w:cs="TH SarabunPSK"/>
          <w:sz w:val="32"/>
          <w:szCs w:val="32"/>
          <w:cs/>
        </w:rPr>
        <w:tab/>
      </w:r>
      <w:r w:rsidR="00282EA4" w:rsidRPr="00F716D9">
        <w:rPr>
          <w:rFonts w:ascii="TH SarabunPSK" w:hAnsi="TH SarabunPSK" w:cs="TH SarabunPSK"/>
          <w:sz w:val="32"/>
          <w:szCs w:val="32"/>
          <w:cs/>
        </w:rPr>
        <w:t xml:space="preserve">ข้อ </w:t>
      </w:r>
      <w:r w:rsidR="00983801" w:rsidRPr="00F716D9">
        <w:rPr>
          <w:rFonts w:ascii="TH SarabunPSK" w:hAnsi="TH SarabunPSK" w:cs="TH SarabunPSK"/>
          <w:sz w:val="32"/>
          <w:szCs w:val="32"/>
          <w:cs/>
        </w:rPr>
        <w:t>๒</w:t>
      </w:r>
      <w:r w:rsidR="00282EA4" w:rsidRPr="00F716D9">
        <w:rPr>
          <w:rFonts w:ascii="TH SarabunPSK" w:hAnsi="TH SarabunPSK" w:cs="TH SarabunPSK"/>
          <w:sz w:val="32"/>
          <w:szCs w:val="32"/>
          <w:cs/>
        </w:rPr>
        <w:t>.</w:t>
      </w:r>
      <w:r w:rsidR="00DE6B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E6BDC">
        <w:rPr>
          <w:rFonts w:ascii="TH SarabunPSK" w:hAnsi="TH SarabunPSK" w:cs="TH SarabunPSK"/>
          <w:sz w:val="32"/>
          <w:szCs w:val="32"/>
        </w:rPr>
        <w:t>{</w:t>
      </w:r>
      <w:proofErr w:type="spellStart"/>
      <w:r w:rsidR="00DE6BDC" w:rsidRPr="00DE6BDC">
        <w:rPr>
          <w:rFonts w:ascii="TH SarabunPSK" w:hAnsi="TH SarabunPSK" w:cs="TH SarabunPSK"/>
          <w:sz w:val="32"/>
          <w:szCs w:val="32"/>
        </w:rPr>
        <w:t>number</w:t>
      </w:r>
      <w:r w:rsidR="00CC6DAC">
        <w:rPr>
          <w:rFonts w:ascii="TH SarabunPSK" w:hAnsi="TH SarabunPSK" w:cs="TH SarabunPSK"/>
          <w:sz w:val="32"/>
          <w:szCs w:val="32"/>
        </w:rPr>
        <w:t>two</w:t>
      </w:r>
      <w:proofErr w:type="spellEnd"/>
      <w:r w:rsidR="00DE6BDC">
        <w:rPr>
          <w:rFonts w:ascii="TH SarabunPSK" w:hAnsi="TH SarabunPSK" w:cs="TH SarabunPSK"/>
          <w:sz w:val="32"/>
          <w:szCs w:val="32"/>
        </w:rPr>
        <w:t>}</w:t>
      </w:r>
    </w:p>
    <w:p w14:paraId="7474581B" w14:textId="59AE797F" w:rsidR="001115B0" w:rsidRPr="005C459E" w:rsidRDefault="00D01477" w:rsidP="00CA6F42">
      <w:pPr>
        <w:pStyle w:val="ab"/>
        <w:tabs>
          <w:tab w:val="left" w:pos="1418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F716D9">
        <w:rPr>
          <w:rFonts w:ascii="TH SarabunPSK" w:hAnsi="TH SarabunPSK" w:cs="TH SarabunPSK"/>
          <w:sz w:val="32"/>
          <w:szCs w:val="32"/>
          <w:cs/>
        </w:rPr>
        <w:tab/>
      </w:r>
      <w:r w:rsidR="006C0FA6" w:rsidRPr="00F716D9">
        <w:rPr>
          <w:rFonts w:ascii="TH SarabunPSK" w:hAnsi="TH SarabunPSK" w:cs="TH SarabunPSK"/>
          <w:sz w:val="32"/>
          <w:szCs w:val="32"/>
          <w:cs/>
        </w:rPr>
        <w:t xml:space="preserve">ข้อ </w:t>
      </w:r>
      <w:r w:rsidR="00983801" w:rsidRPr="00F716D9">
        <w:rPr>
          <w:rFonts w:ascii="TH SarabunPSK" w:hAnsi="TH SarabunPSK" w:cs="TH SarabunPSK"/>
          <w:sz w:val="32"/>
          <w:szCs w:val="32"/>
          <w:cs/>
        </w:rPr>
        <w:t>๓</w:t>
      </w:r>
      <w:r w:rsidR="0086312C">
        <w:rPr>
          <w:rFonts w:ascii="TH SarabunPSK" w:hAnsi="TH SarabunPSK" w:cs="TH SarabunPSK" w:hint="cs"/>
          <w:sz w:val="32"/>
          <w:szCs w:val="32"/>
          <w:cs/>
        </w:rPr>
        <w:t>.</w:t>
      </w:r>
      <w:r w:rsidR="005C7503" w:rsidRPr="00F716D9">
        <w:rPr>
          <w:rFonts w:ascii="TH SarabunPSK" w:hAnsi="TH SarabunPSK" w:cs="TH SarabunPSK"/>
          <w:sz w:val="32"/>
          <w:szCs w:val="32"/>
        </w:rPr>
        <w:t xml:space="preserve"> </w:t>
      </w:r>
      <w:r w:rsidR="00DE6BDC">
        <w:rPr>
          <w:rFonts w:ascii="TH SarabunPSK" w:hAnsi="TH SarabunPSK" w:cs="TH SarabunPSK"/>
          <w:sz w:val="32"/>
          <w:szCs w:val="32"/>
        </w:rPr>
        <w:t>{</w:t>
      </w:r>
      <w:proofErr w:type="spellStart"/>
      <w:r w:rsidR="00DE6BDC" w:rsidRPr="00DE6BDC">
        <w:rPr>
          <w:rFonts w:ascii="TH SarabunPSK" w:hAnsi="TH SarabunPSK" w:cs="TH SarabunPSK"/>
          <w:sz w:val="32"/>
          <w:szCs w:val="32"/>
        </w:rPr>
        <w:t>number</w:t>
      </w:r>
      <w:r w:rsidR="00DE6BDC">
        <w:rPr>
          <w:rFonts w:ascii="TH SarabunPSK" w:hAnsi="TH SarabunPSK" w:cs="TH SarabunPSK"/>
          <w:sz w:val="32"/>
          <w:szCs w:val="32"/>
        </w:rPr>
        <w:t>t</w:t>
      </w:r>
      <w:r w:rsidR="00CC6DAC">
        <w:rPr>
          <w:rFonts w:ascii="TH SarabunPSK" w:hAnsi="TH SarabunPSK" w:cs="TH SarabunPSK"/>
          <w:sz w:val="32"/>
          <w:szCs w:val="32"/>
        </w:rPr>
        <w:t>hree</w:t>
      </w:r>
      <w:proofErr w:type="spellEnd"/>
      <w:r w:rsidR="00DE6BDC">
        <w:rPr>
          <w:rFonts w:ascii="TH SarabunPSK" w:hAnsi="TH SarabunPSK" w:cs="TH SarabunPSK"/>
          <w:sz w:val="32"/>
          <w:szCs w:val="32"/>
        </w:rPr>
        <w:t>}</w:t>
      </w:r>
    </w:p>
    <w:p w14:paraId="0F10999B" w14:textId="0AE1990B" w:rsidR="005C459E" w:rsidRPr="00F716D9" w:rsidRDefault="00D01477" w:rsidP="0086312C">
      <w:pPr>
        <w:pStyle w:val="ab"/>
        <w:tabs>
          <w:tab w:val="left" w:pos="1418"/>
        </w:tabs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F716D9">
        <w:rPr>
          <w:rFonts w:ascii="TH SarabunPSK" w:hAnsi="TH SarabunPSK" w:cs="TH SarabunPSK"/>
          <w:sz w:val="32"/>
          <w:szCs w:val="32"/>
        </w:rPr>
        <w:tab/>
      </w:r>
      <w:r w:rsidR="00660015" w:rsidRPr="00F716D9">
        <w:rPr>
          <w:rFonts w:ascii="TH SarabunPSK" w:hAnsi="TH SarabunPSK" w:cs="TH SarabunPSK"/>
          <w:sz w:val="32"/>
          <w:szCs w:val="32"/>
          <w:cs/>
        </w:rPr>
        <w:t xml:space="preserve">ทั้งนี้ </w:t>
      </w:r>
      <w:r w:rsidRPr="00F716D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60015" w:rsidRPr="00F716D9">
        <w:rPr>
          <w:rFonts w:ascii="TH SarabunPSK" w:hAnsi="TH SarabunPSK" w:cs="TH SarabunPSK"/>
          <w:sz w:val="32"/>
          <w:szCs w:val="32"/>
          <w:cs/>
        </w:rPr>
        <w:t>ตั้งแต่บัดนี้</w:t>
      </w:r>
      <w:r w:rsidR="00282EA4" w:rsidRPr="00F716D9">
        <w:rPr>
          <w:rFonts w:ascii="TH SarabunPSK" w:hAnsi="TH SarabunPSK" w:cs="TH SarabunPSK"/>
          <w:sz w:val="32"/>
          <w:szCs w:val="32"/>
          <w:cs/>
        </w:rPr>
        <w:t>จน</w:t>
      </w:r>
      <w:r w:rsidR="00DA3806" w:rsidRPr="00F716D9">
        <w:rPr>
          <w:rFonts w:ascii="TH SarabunPSK" w:hAnsi="TH SarabunPSK" w:cs="TH SarabunPSK"/>
          <w:sz w:val="32"/>
          <w:szCs w:val="32"/>
          <w:cs/>
        </w:rPr>
        <w:t>สิ้นสุด</w:t>
      </w:r>
      <w:r w:rsidR="004372B9" w:rsidRPr="00F716D9">
        <w:rPr>
          <w:rFonts w:ascii="TH SarabunPSK" w:hAnsi="TH SarabunPSK" w:cs="TH SarabunPSK"/>
          <w:sz w:val="32"/>
          <w:szCs w:val="32"/>
          <w:cs/>
        </w:rPr>
        <w:t>ขอบเขต</w:t>
      </w:r>
      <w:r w:rsidR="007330E9" w:rsidRPr="00F716D9">
        <w:rPr>
          <w:rFonts w:ascii="TH SarabunPSK" w:hAnsi="TH SarabunPSK" w:cs="TH SarabunPSK"/>
          <w:sz w:val="32"/>
          <w:szCs w:val="32"/>
          <w:cs/>
        </w:rPr>
        <w:t>ภารกิจ</w:t>
      </w:r>
      <w:r w:rsidR="000A63C5" w:rsidRPr="00F716D9">
        <w:rPr>
          <w:rFonts w:ascii="TH SarabunPSK" w:hAnsi="TH SarabunPSK" w:cs="TH SarabunPSK"/>
          <w:sz w:val="32"/>
          <w:szCs w:val="32"/>
          <w:cs/>
        </w:rPr>
        <w:t>ตามที่รับมอบ</w:t>
      </w:r>
      <w:r w:rsidR="00DA3806" w:rsidRPr="00F716D9">
        <w:rPr>
          <w:rFonts w:ascii="TH SarabunPSK" w:hAnsi="TH SarabunPSK" w:cs="TH SarabunPSK"/>
          <w:sz w:val="32"/>
          <w:szCs w:val="32"/>
          <w:cs/>
        </w:rPr>
        <w:t>อำนาจ</w:t>
      </w:r>
    </w:p>
    <w:p w14:paraId="7D6BEC09" w14:textId="59063716" w:rsidR="001115B0" w:rsidRPr="005C459E" w:rsidRDefault="00D01477" w:rsidP="002441E4">
      <w:pPr>
        <w:pStyle w:val="ab"/>
        <w:tabs>
          <w:tab w:val="left" w:pos="1418"/>
          <w:tab w:val="left" w:pos="1985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F716D9">
        <w:rPr>
          <w:rFonts w:ascii="TH SarabunPSK" w:hAnsi="TH SarabunPSK" w:cs="TH SarabunPSK"/>
          <w:sz w:val="32"/>
          <w:szCs w:val="32"/>
          <w:cs/>
        </w:rPr>
        <w:tab/>
      </w:r>
      <w:r w:rsidRPr="00F716D9">
        <w:rPr>
          <w:rFonts w:ascii="TH SarabunPSK" w:hAnsi="TH SarabunPSK" w:cs="TH SarabunPSK"/>
          <w:sz w:val="32"/>
          <w:szCs w:val="32"/>
          <w:cs/>
        </w:rPr>
        <w:tab/>
      </w:r>
      <w:r w:rsidR="00660015" w:rsidRPr="00F716D9">
        <w:rPr>
          <w:rFonts w:ascii="TH SarabunPSK" w:hAnsi="TH SarabunPSK" w:cs="TH SarabunPSK"/>
          <w:sz w:val="32"/>
          <w:szCs w:val="32"/>
          <w:cs/>
        </w:rPr>
        <w:t>สั่ง ณ วันที่</w:t>
      </w:r>
      <w:r w:rsidR="0069394D" w:rsidRPr="00F716D9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6B6E4B" w:rsidRPr="00F716D9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69394D" w:rsidRPr="00F716D9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660015" w:rsidRPr="00F716D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41375014" w14:textId="77777777" w:rsidR="00ED3B1C" w:rsidRDefault="00E65A9A" w:rsidP="002441E4">
      <w:pPr>
        <w:tabs>
          <w:tab w:val="left" w:pos="4395"/>
        </w:tabs>
        <w:rPr>
          <w:rFonts w:ascii="TH SarabunPSK" w:hAnsi="TH SarabunPSK" w:cs="TH SarabunPSK"/>
          <w:spacing w:val="0"/>
          <w:sz w:val="32"/>
          <w:szCs w:val="32"/>
        </w:rPr>
      </w:pPr>
      <w:r w:rsidRPr="00F716D9">
        <w:rPr>
          <w:rFonts w:ascii="TH SarabunPSK" w:hAnsi="TH SarabunPSK" w:cs="TH SarabunPSK"/>
          <w:spacing w:val="0"/>
          <w:sz w:val="32"/>
          <w:szCs w:val="32"/>
        </w:rPr>
        <w:tab/>
      </w:r>
    </w:p>
    <w:p w14:paraId="61822F46" w14:textId="77777777" w:rsidR="00E64894" w:rsidRDefault="00E64894" w:rsidP="002441E4">
      <w:pPr>
        <w:tabs>
          <w:tab w:val="left" w:pos="4395"/>
        </w:tabs>
        <w:rPr>
          <w:rFonts w:ascii="TH SarabunPSK" w:hAnsi="TH SarabunPSK" w:cs="TH SarabunPSK"/>
          <w:spacing w:val="0"/>
          <w:sz w:val="32"/>
          <w:szCs w:val="32"/>
        </w:rPr>
      </w:pPr>
    </w:p>
    <w:p w14:paraId="026FDA8A" w14:textId="77777777" w:rsidR="00ED3B1C" w:rsidRDefault="00ED3B1C" w:rsidP="002441E4">
      <w:pPr>
        <w:tabs>
          <w:tab w:val="left" w:pos="4395"/>
        </w:tabs>
        <w:rPr>
          <w:rFonts w:ascii="TH SarabunPSK" w:hAnsi="TH SarabunPSK" w:cs="TH SarabunPSK"/>
          <w:spacing w:val="0"/>
          <w:sz w:val="32"/>
          <w:szCs w:val="32"/>
        </w:rPr>
      </w:pPr>
    </w:p>
    <w:p w14:paraId="05EBC6A3" w14:textId="2F3143DF" w:rsidR="00E65A9A" w:rsidRPr="00F716D9" w:rsidRDefault="00ED3B1C" w:rsidP="002441E4">
      <w:pPr>
        <w:tabs>
          <w:tab w:val="left" w:pos="4395"/>
        </w:tabs>
        <w:rPr>
          <w:rFonts w:ascii="TH SarabunPSK" w:hAnsi="TH SarabunPSK" w:cs="TH SarabunPSK"/>
          <w:spacing w:val="0"/>
          <w:sz w:val="32"/>
          <w:szCs w:val="32"/>
        </w:rPr>
      </w:pPr>
      <w:r>
        <w:rPr>
          <w:rFonts w:ascii="TH SarabunPSK" w:hAnsi="TH SarabunPSK" w:cs="TH SarabunPSK"/>
          <w:spacing w:val="0"/>
          <w:sz w:val="32"/>
          <w:szCs w:val="32"/>
        </w:rPr>
        <w:t xml:space="preserve">                                                               </w:t>
      </w:r>
      <w:r w:rsidR="00912983" w:rsidRPr="00F716D9">
        <w:rPr>
          <w:rFonts w:ascii="TH SarabunPSK" w:hAnsi="TH SarabunPSK" w:cs="TH SarabunPSK"/>
          <w:spacing w:val="0"/>
          <w:sz w:val="32"/>
          <w:szCs w:val="32"/>
        </w:rPr>
        <w:t>(</w:t>
      </w:r>
      <w:r w:rsidR="00CE232A" w:rsidRPr="00F716D9">
        <w:rPr>
          <w:rFonts w:ascii="TH SarabunPSK" w:hAnsi="TH SarabunPSK" w:cs="TH SarabunPSK"/>
          <w:sz w:val="32"/>
          <w:szCs w:val="32"/>
          <w:cs/>
        </w:rPr>
        <w:t>ศาสตราจารย์ ดร.</w:t>
      </w:r>
      <w:r w:rsidR="00671C2E" w:rsidRPr="00F716D9">
        <w:rPr>
          <w:rFonts w:ascii="TH SarabunPSK" w:hAnsi="TH SarabunPSK" w:cs="TH SarabunPSK"/>
          <w:sz w:val="32"/>
          <w:szCs w:val="32"/>
          <w:cs/>
        </w:rPr>
        <w:t>นายแพทย์พง</w:t>
      </w:r>
      <w:proofErr w:type="spellStart"/>
      <w:r w:rsidR="00671C2E" w:rsidRPr="00F716D9">
        <w:rPr>
          <w:rFonts w:ascii="TH SarabunPSK" w:hAnsi="TH SarabunPSK" w:cs="TH SarabunPSK"/>
          <w:sz w:val="32"/>
          <w:szCs w:val="32"/>
          <w:cs/>
        </w:rPr>
        <w:t>ษ์</w:t>
      </w:r>
      <w:proofErr w:type="spellEnd"/>
      <w:r w:rsidR="00671C2E" w:rsidRPr="00F716D9">
        <w:rPr>
          <w:rFonts w:ascii="TH SarabunPSK" w:hAnsi="TH SarabunPSK" w:cs="TH SarabunPSK"/>
          <w:sz w:val="32"/>
          <w:szCs w:val="32"/>
          <w:cs/>
        </w:rPr>
        <w:t>รักษ์</w:t>
      </w:r>
      <w:r w:rsidR="00671C2E" w:rsidRPr="00F716D9">
        <w:rPr>
          <w:rFonts w:ascii="TH SarabunPSK" w:hAnsi="TH SarabunPSK" w:cs="TH SarabunPSK"/>
          <w:sz w:val="32"/>
          <w:szCs w:val="32"/>
        </w:rPr>
        <w:t xml:space="preserve"> </w:t>
      </w:r>
      <w:r w:rsidR="00671C2E" w:rsidRPr="00F716D9">
        <w:rPr>
          <w:rFonts w:ascii="TH SarabunPSK" w:hAnsi="TH SarabunPSK" w:cs="TH SarabunPSK"/>
          <w:sz w:val="32"/>
          <w:szCs w:val="32"/>
          <w:cs/>
        </w:rPr>
        <w:t>ศรีบัณฑิตมงคล</w:t>
      </w:r>
      <w:r w:rsidR="00912983" w:rsidRPr="00F716D9">
        <w:rPr>
          <w:rFonts w:ascii="TH SarabunPSK" w:hAnsi="TH SarabunPSK" w:cs="TH SarabunPSK"/>
          <w:spacing w:val="0"/>
          <w:sz w:val="32"/>
          <w:szCs w:val="32"/>
        </w:rPr>
        <w:t>)</w:t>
      </w:r>
    </w:p>
    <w:p w14:paraId="3A48A2E7" w14:textId="7FECAB27" w:rsidR="00796D43" w:rsidRPr="00F716D9" w:rsidRDefault="00E65A9A" w:rsidP="002441E4">
      <w:pPr>
        <w:tabs>
          <w:tab w:val="center" w:pos="6379"/>
        </w:tabs>
        <w:rPr>
          <w:rFonts w:ascii="TH SarabunPSK" w:hAnsi="TH SarabunPSK" w:cs="TH SarabunPSK"/>
          <w:spacing w:val="0"/>
          <w:sz w:val="32"/>
          <w:szCs w:val="32"/>
        </w:rPr>
      </w:pPr>
      <w:r w:rsidRPr="00F716D9">
        <w:rPr>
          <w:rFonts w:ascii="TH SarabunPSK" w:hAnsi="TH SarabunPSK" w:cs="TH SarabunPSK"/>
          <w:spacing w:val="0"/>
          <w:sz w:val="32"/>
          <w:szCs w:val="32"/>
        </w:rPr>
        <w:tab/>
      </w:r>
      <w:r w:rsidR="00660015" w:rsidRPr="00F716D9">
        <w:rPr>
          <w:rFonts w:ascii="TH SarabunPSK" w:hAnsi="TH SarabunPSK" w:cs="TH SarabunPSK"/>
          <w:spacing w:val="0"/>
          <w:sz w:val="32"/>
          <w:szCs w:val="32"/>
          <w:cs/>
        </w:rPr>
        <w:t>อธิการบดีมหาวิทยาลัยเชียงใหม่</w:t>
      </w:r>
    </w:p>
    <w:sectPr w:rsidR="00796D43" w:rsidRPr="00F716D9" w:rsidSect="002441E4">
      <w:headerReference w:type="default" r:id="rId12"/>
      <w:footerReference w:type="default" r:id="rId13"/>
      <w:footerReference w:type="first" r:id="rId14"/>
      <w:pgSz w:w="11906" w:h="16838"/>
      <w:pgMar w:top="284" w:right="720" w:bottom="0" w:left="720" w:header="720" w:footer="998" w:gutter="567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A5512F" w14:textId="77777777" w:rsidR="003B6666" w:rsidRDefault="003B6666" w:rsidP="00924835">
      <w:r>
        <w:separator/>
      </w:r>
    </w:p>
  </w:endnote>
  <w:endnote w:type="continuationSeparator" w:id="0">
    <w:p w14:paraId="0BA1A6C2" w14:textId="77777777" w:rsidR="003B6666" w:rsidRDefault="003B6666" w:rsidP="009248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C8048C5-B29C-4CD2-A48E-7142B0D6BA18}"/>
    <w:embedBold r:id="rId2" w:fontKey="{77DBCBA1-C6FF-414D-BD2D-98FBE52C8337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fontKey="{69B4BFD5-6F20-418A-9E06-04E196368ECB}"/>
    <w:embedBold r:id="rId4" w:fontKey="{0F89D730-E82F-40DD-A7FB-F2F5A43F5724}"/>
    <w:embedItalic r:id="rId5" w:fontKey="{3201A76F-54B2-4F47-88F1-461286B6BB4D}"/>
    <w:embedBoldItalic r:id="rId6" w:fontKey="{32A9BD0C-7243-4235-BE91-A787A460E8A4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756EFE01-B7D1-449F-BF7B-3DF13873411A}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8" w:fontKey="{28B3C961-8471-4FCF-B06C-3FDD9FF72BB3}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  <w:embedRegular r:id="rId9" w:fontKey="{CABA35ED-1D2F-4A0D-827D-75E992D53F9F}"/>
    <w:embedBold r:id="rId10" w:fontKey="{363C9DD4-812B-4C54-8132-CF1D6C56390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F0CC1A6A-833C-4325-838E-61B56F8A778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4FC29F16-7029-4FF9-A304-C6F784987586}"/>
    <w:embedBold r:id="rId13" w:fontKey="{90062BA3-20D6-4CF0-BA3D-84982AF0B821}"/>
  </w:font>
  <w:font w:name="TH SarabunPSK">
    <w:altName w:val="TH Sarabun PSK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4" w:fontKey="{0E822EE8-4DFB-4CB7-B6D7-D012505F75D1}"/>
    <w:embedBold r:id="rId15" w:fontKey="{A3A41999-42B9-4FB7-AFE7-F03F2EB12678}"/>
    <w:embedItalic r:id="rId16" w:fontKey="{7F3D1BAB-3326-4BD2-9318-CBDA5A4F925F}"/>
    <w:embedBoldItalic r:id="rId17" w:fontKey="{283042D9-AA8C-4B6E-9486-0996E7C2413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8" w:fontKey="{84D120F9-DDF1-4FD3-8F57-76D1EE85AF0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6BA03F" w14:textId="5F63621E" w:rsidR="00E06C1A" w:rsidRPr="00E06C1A" w:rsidRDefault="00E06C1A" w:rsidP="00E06C1A">
    <w:pPr>
      <w:tabs>
        <w:tab w:val="left" w:pos="4140"/>
      </w:tabs>
      <w:spacing w:line="380" w:lineRule="exact"/>
      <w:rPr>
        <w:rFonts w:ascii="TH SarabunPSK" w:hAnsi="TH SarabunPSK" w:cs="TH SarabunPSK"/>
        <w:spacing w:val="0"/>
        <w:sz w:val="32"/>
        <w:szCs w:val="32"/>
      </w:rPr>
    </w:pPr>
    <w:r w:rsidRPr="00BD2E37">
      <w:rPr>
        <w:rFonts w:ascii="TH SarabunPSK" w:hAnsi="TH SarabunPSK" w:cs="TH SarabunPSK"/>
        <w:i/>
        <w:iCs/>
        <w:cs/>
      </w:rPr>
      <w:t xml:space="preserve"> คำสั่งฉบับนี้จัดทำและใช้ลายมือชื่ออิเล็กทรอนิกส์ผ่านระบบ </w:t>
    </w:r>
    <w:r w:rsidRPr="00BD2E37">
      <w:rPr>
        <w:rFonts w:ascii="TH SarabunPSK" w:hAnsi="TH SarabunPSK" w:cs="TH SarabunPSK"/>
        <w:i/>
        <w:iCs/>
      </w:rPr>
      <w:t xml:space="preserve">CMU e-Document </w:t>
    </w:r>
    <w:r w:rsidRPr="00BD2E37">
      <w:rPr>
        <w:rFonts w:ascii="TH SarabunPSK" w:hAnsi="TH SarabunPSK" w:cs="TH SarabunPSK"/>
        <w:i/>
        <w:iCs/>
        <w:cs/>
      </w:rPr>
      <w:t>รหัสอ้างอิง :</w:t>
    </w:r>
    <w:r>
      <w:rPr>
        <w:rFonts w:ascii="TH SarabunPSK" w:hAnsi="TH SarabunPSK" w:cs="TH SarabunPSK"/>
        <w:spacing w:val="0"/>
        <w:sz w:val="32"/>
        <w:szCs w:val="32"/>
      </w:rPr>
      <w:t xml:space="preserve"> </w:t>
    </w:r>
    <w:sdt>
      <w:sdtPr>
        <w:rPr>
          <w:rFonts w:ascii="TH SarabunPSK" w:hAnsi="TH SarabunPSK" w:cs="TH SarabunPSK"/>
          <w:b/>
          <w:bCs/>
          <w:color w:val="1F3864" w:themeColor="accent1" w:themeShade="80"/>
          <w:spacing w:val="0"/>
        </w:rPr>
        <w:alias w:val="เลขที่อ้างอิง"/>
        <w:tag w:val="เลขที่อ้างอิง"/>
        <w:id w:val="1912499041"/>
        <w:placeholder>
          <w:docPart w:val="59D619006C564401986F3AF9813865B1"/>
        </w:placeholder>
        <w:showingPlcHdr/>
      </w:sdtPr>
      <w:sdtEndPr>
        <w:rPr>
          <w:b w:val="0"/>
          <w:bCs w:val="0"/>
          <w:color w:val="auto"/>
          <w:sz w:val="32"/>
          <w:szCs w:val="32"/>
        </w:rPr>
      </w:sdtEndPr>
      <w:sdtContent>
        <w:r w:rsidRPr="000A7FC9">
          <w:rPr>
            <w:rStyle w:val="ac"/>
            <w:rFonts w:ascii="TH SarabunPSK" w:hAnsi="TH SarabunPSK" w:cs="TH SarabunPSK"/>
            <w:b/>
            <w:bCs/>
            <w:i/>
            <w:iCs/>
            <w:color w:val="1F3864" w:themeColor="accent1" w:themeShade="80"/>
            <w:cs/>
          </w:rPr>
          <w:t xml:space="preserve">เลขที่อ้างอิง </w:t>
        </w:r>
        <w:r w:rsidRPr="000A7FC9">
          <w:rPr>
            <w:rStyle w:val="ac"/>
            <w:rFonts w:ascii="TH SarabunPSK" w:hAnsi="TH SarabunPSK" w:cs="TH SarabunPSK"/>
            <w:b/>
            <w:bCs/>
            <w:i/>
            <w:iCs/>
            <w:color w:val="1F3864" w:themeColor="accent1" w:themeShade="80"/>
          </w:rPr>
          <w:t>e-Document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071CD7" w14:textId="580D5336" w:rsidR="00796D43" w:rsidRPr="00796D43" w:rsidRDefault="00796D43">
    <w:pPr>
      <w:pStyle w:val="a9"/>
      <w:rPr>
        <w:szCs w:val="28"/>
      </w:rPr>
    </w:pPr>
    <w:r w:rsidRPr="00E06C1A">
      <w:rPr>
        <w:rFonts w:ascii="TH SarabunPSK" w:hAnsi="TH SarabunPSK" w:cs="TH SarabunPSK"/>
        <w:i/>
        <w:iCs/>
        <w:szCs w:val="28"/>
        <w:cs/>
      </w:rPr>
      <w:t xml:space="preserve">คำสั่งฉบับนี้จัดทำและใช้ลายมือชื่ออิเล็กทรอนิกส์ผ่านระบบ </w:t>
    </w:r>
    <w:r w:rsidRPr="00E06C1A">
      <w:rPr>
        <w:rFonts w:ascii="TH SarabunPSK" w:hAnsi="TH SarabunPSK" w:cs="TH SarabunPSK"/>
        <w:i/>
        <w:iCs/>
        <w:szCs w:val="28"/>
      </w:rPr>
      <w:t xml:space="preserve">CMU e-Document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3F5B04" w14:textId="77777777" w:rsidR="003B6666" w:rsidRDefault="003B6666" w:rsidP="00924835">
      <w:r>
        <w:separator/>
      </w:r>
    </w:p>
  </w:footnote>
  <w:footnote w:type="continuationSeparator" w:id="0">
    <w:p w14:paraId="09C764CD" w14:textId="77777777" w:rsidR="003B6666" w:rsidRDefault="003B6666" w:rsidP="009248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H SarabunPSK" w:eastAsiaTheme="majorEastAsia" w:hAnsi="TH SarabunPSK" w:cs="TH SarabunPSK"/>
        <w:sz w:val="35"/>
        <w:lang w:val="th-TH"/>
      </w:rPr>
      <w:id w:val="-939682078"/>
      <w:docPartObj>
        <w:docPartGallery w:val="Page Numbers (Top of Page)"/>
        <w:docPartUnique/>
      </w:docPartObj>
    </w:sdtPr>
    <w:sdtContent>
      <w:p w14:paraId="7C98D192" w14:textId="1624A773" w:rsidR="00924835" w:rsidRPr="00F716D9" w:rsidRDefault="00924835" w:rsidP="00E06C1A">
        <w:pPr>
          <w:pStyle w:val="a7"/>
          <w:jc w:val="center"/>
          <w:rPr>
            <w:rFonts w:ascii="TH SarabunPSK" w:eastAsiaTheme="majorEastAsia" w:hAnsi="TH SarabunPSK" w:cs="TH SarabunPSK"/>
            <w:sz w:val="35"/>
          </w:rPr>
        </w:pPr>
        <w:r w:rsidRPr="00F716D9">
          <w:rPr>
            <w:rFonts w:ascii="TH SarabunPSK" w:eastAsiaTheme="majorEastAsia" w:hAnsi="TH SarabunPSK" w:cs="TH SarabunPSK"/>
            <w:sz w:val="32"/>
            <w:szCs w:val="32"/>
            <w:cs/>
            <w:lang w:val="th-TH"/>
          </w:rPr>
          <w:t>-</w:t>
        </w:r>
        <w:r w:rsidRPr="00F716D9">
          <w:rPr>
            <w:rFonts w:ascii="TH SarabunPSK" w:eastAsiaTheme="majorEastAsia" w:hAnsi="TH SarabunPSK" w:cs="TH SarabunPSK"/>
            <w:sz w:val="32"/>
            <w:szCs w:val="32"/>
            <w:lang w:val="th-TH"/>
          </w:rPr>
          <w:t xml:space="preserve"> </w:t>
        </w:r>
        <w:r w:rsidRPr="00F716D9">
          <w:rPr>
            <w:rFonts w:ascii="TH SarabunPSK" w:eastAsiaTheme="minorEastAsia" w:hAnsi="TH SarabunPSK" w:cs="TH SarabunPSK"/>
            <w:sz w:val="32"/>
            <w:szCs w:val="32"/>
          </w:rPr>
          <w:fldChar w:fldCharType="begin"/>
        </w:r>
        <w:r w:rsidRPr="00F716D9">
          <w:rPr>
            <w:rFonts w:ascii="TH SarabunPSK" w:hAnsi="TH SarabunPSK" w:cs="TH SarabunPSK"/>
            <w:sz w:val="32"/>
            <w:szCs w:val="32"/>
          </w:rPr>
          <w:instrText>PAGE    \* MERGEFORMAT</w:instrText>
        </w:r>
        <w:r w:rsidRPr="00F716D9">
          <w:rPr>
            <w:rFonts w:ascii="TH SarabunPSK" w:eastAsiaTheme="minorEastAsia" w:hAnsi="TH SarabunPSK" w:cs="TH SarabunPSK"/>
            <w:sz w:val="32"/>
            <w:szCs w:val="32"/>
          </w:rPr>
          <w:fldChar w:fldCharType="separate"/>
        </w:r>
        <w:r w:rsidRPr="00F716D9">
          <w:rPr>
            <w:rFonts w:ascii="TH SarabunPSK" w:eastAsiaTheme="majorEastAsia" w:hAnsi="TH SarabunPSK" w:cs="TH SarabunPSK"/>
            <w:sz w:val="32"/>
            <w:szCs w:val="32"/>
            <w:lang w:val="th-TH"/>
          </w:rPr>
          <w:t>2</w:t>
        </w:r>
        <w:r w:rsidRPr="00F716D9">
          <w:rPr>
            <w:rFonts w:ascii="TH SarabunPSK" w:eastAsiaTheme="majorEastAsia" w:hAnsi="TH SarabunPSK" w:cs="TH SarabunPSK"/>
            <w:sz w:val="32"/>
            <w:szCs w:val="32"/>
          </w:rPr>
          <w:fldChar w:fldCharType="end"/>
        </w:r>
        <w:r w:rsidRPr="00F716D9">
          <w:rPr>
            <w:rFonts w:ascii="TH SarabunPSK" w:eastAsiaTheme="majorEastAsia" w:hAnsi="TH SarabunPSK" w:cs="TH SarabunPSK"/>
            <w:sz w:val="32"/>
            <w:szCs w:val="32"/>
            <w:lang w:val="th-TH"/>
          </w:rPr>
          <w:t xml:space="preserve"> 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FD0F7A"/>
    <w:multiLevelType w:val="hybridMultilevel"/>
    <w:tmpl w:val="514661A0"/>
    <w:lvl w:ilvl="0" w:tplc="254AFF9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num w:numId="1" w16cid:durableId="8857271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embedSystemFonts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forms" w:enforcement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588F"/>
    <w:rsid w:val="00004E71"/>
    <w:rsid w:val="00012BCB"/>
    <w:rsid w:val="000243A1"/>
    <w:rsid w:val="000246B5"/>
    <w:rsid w:val="00026DC0"/>
    <w:rsid w:val="00036172"/>
    <w:rsid w:val="0003748E"/>
    <w:rsid w:val="00040D71"/>
    <w:rsid w:val="00041FCF"/>
    <w:rsid w:val="00042940"/>
    <w:rsid w:val="00042AC3"/>
    <w:rsid w:val="00043648"/>
    <w:rsid w:val="00050F93"/>
    <w:rsid w:val="00053723"/>
    <w:rsid w:val="000545DC"/>
    <w:rsid w:val="000668ED"/>
    <w:rsid w:val="0007159C"/>
    <w:rsid w:val="00074D1E"/>
    <w:rsid w:val="00075B31"/>
    <w:rsid w:val="000761D7"/>
    <w:rsid w:val="000819EB"/>
    <w:rsid w:val="00086933"/>
    <w:rsid w:val="0009104B"/>
    <w:rsid w:val="00093E01"/>
    <w:rsid w:val="000A10E2"/>
    <w:rsid w:val="000A3A9F"/>
    <w:rsid w:val="000A63C5"/>
    <w:rsid w:val="000A780C"/>
    <w:rsid w:val="000A7FC9"/>
    <w:rsid w:val="000B7E95"/>
    <w:rsid w:val="000D27B6"/>
    <w:rsid w:val="000E1D73"/>
    <w:rsid w:val="000E3483"/>
    <w:rsid w:val="000E7D4F"/>
    <w:rsid w:val="000F1F0F"/>
    <w:rsid w:val="000F1FD3"/>
    <w:rsid w:val="000F60C2"/>
    <w:rsid w:val="000F6D22"/>
    <w:rsid w:val="00100CBF"/>
    <w:rsid w:val="00104DBE"/>
    <w:rsid w:val="001115B0"/>
    <w:rsid w:val="00120C1C"/>
    <w:rsid w:val="0014099C"/>
    <w:rsid w:val="0014302F"/>
    <w:rsid w:val="00143AFB"/>
    <w:rsid w:val="00147207"/>
    <w:rsid w:val="00157212"/>
    <w:rsid w:val="00165E3C"/>
    <w:rsid w:val="00175B8A"/>
    <w:rsid w:val="001877D4"/>
    <w:rsid w:val="001946C8"/>
    <w:rsid w:val="001A5BC7"/>
    <w:rsid w:val="001B3011"/>
    <w:rsid w:val="001C00CE"/>
    <w:rsid w:val="001C26B7"/>
    <w:rsid w:val="001D0C53"/>
    <w:rsid w:val="001E19A4"/>
    <w:rsid w:val="001F0EA3"/>
    <w:rsid w:val="00203B31"/>
    <w:rsid w:val="00210ABC"/>
    <w:rsid w:val="00214784"/>
    <w:rsid w:val="00217353"/>
    <w:rsid w:val="0023019A"/>
    <w:rsid w:val="002302C1"/>
    <w:rsid w:val="002308D2"/>
    <w:rsid w:val="002334AF"/>
    <w:rsid w:val="0023563E"/>
    <w:rsid w:val="002441E4"/>
    <w:rsid w:val="0024436E"/>
    <w:rsid w:val="00267246"/>
    <w:rsid w:val="0027328B"/>
    <w:rsid w:val="00274ABB"/>
    <w:rsid w:val="00282D9C"/>
    <w:rsid w:val="00282EA4"/>
    <w:rsid w:val="00285EAE"/>
    <w:rsid w:val="00286FAC"/>
    <w:rsid w:val="002922E3"/>
    <w:rsid w:val="00293B74"/>
    <w:rsid w:val="002A4EBC"/>
    <w:rsid w:val="002A532F"/>
    <w:rsid w:val="002B2274"/>
    <w:rsid w:val="002B5D8D"/>
    <w:rsid w:val="002C66D6"/>
    <w:rsid w:val="002C7B62"/>
    <w:rsid w:val="002D01CF"/>
    <w:rsid w:val="002D4F03"/>
    <w:rsid w:val="002E112F"/>
    <w:rsid w:val="002F202F"/>
    <w:rsid w:val="002F765A"/>
    <w:rsid w:val="00300E17"/>
    <w:rsid w:val="00301C82"/>
    <w:rsid w:val="0030241B"/>
    <w:rsid w:val="003053A7"/>
    <w:rsid w:val="003115D7"/>
    <w:rsid w:val="003131E9"/>
    <w:rsid w:val="0032145D"/>
    <w:rsid w:val="00333306"/>
    <w:rsid w:val="00333C40"/>
    <w:rsid w:val="00342D97"/>
    <w:rsid w:val="0035125B"/>
    <w:rsid w:val="00354B7E"/>
    <w:rsid w:val="003570B5"/>
    <w:rsid w:val="003602C4"/>
    <w:rsid w:val="00371537"/>
    <w:rsid w:val="003814E2"/>
    <w:rsid w:val="00391186"/>
    <w:rsid w:val="003929CB"/>
    <w:rsid w:val="00394CA7"/>
    <w:rsid w:val="00395AF3"/>
    <w:rsid w:val="003A2D45"/>
    <w:rsid w:val="003A69E4"/>
    <w:rsid w:val="003B259B"/>
    <w:rsid w:val="003B4660"/>
    <w:rsid w:val="003B50BE"/>
    <w:rsid w:val="003B6666"/>
    <w:rsid w:val="003B7C44"/>
    <w:rsid w:val="003C0388"/>
    <w:rsid w:val="003C29BF"/>
    <w:rsid w:val="003C4F55"/>
    <w:rsid w:val="003D0BA5"/>
    <w:rsid w:val="003D2C22"/>
    <w:rsid w:val="003D6D01"/>
    <w:rsid w:val="003E1D54"/>
    <w:rsid w:val="003E376C"/>
    <w:rsid w:val="003E69A7"/>
    <w:rsid w:val="003E7182"/>
    <w:rsid w:val="003F40E1"/>
    <w:rsid w:val="003F4730"/>
    <w:rsid w:val="003F5638"/>
    <w:rsid w:val="004143B2"/>
    <w:rsid w:val="00427756"/>
    <w:rsid w:val="00432FCC"/>
    <w:rsid w:val="00436470"/>
    <w:rsid w:val="004372B9"/>
    <w:rsid w:val="00442E22"/>
    <w:rsid w:val="00446D4A"/>
    <w:rsid w:val="00447F06"/>
    <w:rsid w:val="004640FD"/>
    <w:rsid w:val="00467061"/>
    <w:rsid w:val="00473CE3"/>
    <w:rsid w:val="00475C8D"/>
    <w:rsid w:val="0049300E"/>
    <w:rsid w:val="004B1904"/>
    <w:rsid w:val="004B56A5"/>
    <w:rsid w:val="004C0671"/>
    <w:rsid w:val="004C4981"/>
    <w:rsid w:val="004C6AEB"/>
    <w:rsid w:val="004D24D1"/>
    <w:rsid w:val="004D3B41"/>
    <w:rsid w:val="004D4D92"/>
    <w:rsid w:val="004E6D0B"/>
    <w:rsid w:val="00507673"/>
    <w:rsid w:val="0051299B"/>
    <w:rsid w:val="00513109"/>
    <w:rsid w:val="0051455F"/>
    <w:rsid w:val="00516940"/>
    <w:rsid w:val="0052261C"/>
    <w:rsid w:val="00524843"/>
    <w:rsid w:val="00532930"/>
    <w:rsid w:val="0053647A"/>
    <w:rsid w:val="005365A6"/>
    <w:rsid w:val="005438DB"/>
    <w:rsid w:val="00545031"/>
    <w:rsid w:val="005462AD"/>
    <w:rsid w:val="00547B63"/>
    <w:rsid w:val="005501E7"/>
    <w:rsid w:val="0055205B"/>
    <w:rsid w:val="00553438"/>
    <w:rsid w:val="00555797"/>
    <w:rsid w:val="00566404"/>
    <w:rsid w:val="00566540"/>
    <w:rsid w:val="005739C9"/>
    <w:rsid w:val="00577045"/>
    <w:rsid w:val="005840F2"/>
    <w:rsid w:val="00593289"/>
    <w:rsid w:val="00593AA9"/>
    <w:rsid w:val="00595013"/>
    <w:rsid w:val="005974BA"/>
    <w:rsid w:val="00597C67"/>
    <w:rsid w:val="005A15C3"/>
    <w:rsid w:val="005A27DD"/>
    <w:rsid w:val="005B680F"/>
    <w:rsid w:val="005C0E96"/>
    <w:rsid w:val="005C459E"/>
    <w:rsid w:val="005C7503"/>
    <w:rsid w:val="005D04AB"/>
    <w:rsid w:val="005D0AF7"/>
    <w:rsid w:val="005D3C58"/>
    <w:rsid w:val="005D6F0E"/>
    <w:rsid w:val="005E316C"/>
    <w:rsid w:val="005F313A"/>
    <w:rsid w:val="005F439E"/>
    <w:rsid w:val="00600B17"/>
    <w:rsid w:val="0060145A"/>
    <w:rsid w:val="0061669A"/>
    <w:rsid w:val="00616F75"/>
    <w:rsid w:val="00616FDD"/>
    <w:rsid w:val="00625D53"/>
    <w:rsid w:val="006263DF"/>
    <w:rsid w:val="0063082F"/>
    <w:rsid w:val="00635D0A"/>
    <w:rsid w:val="00642972"/>
    <w:rsid w:val="006461D8"/>
    <w:rsid w:val="006478B3"/>
    <w:rsid w:val="00660015"/>
    <w:rsid w:val="006633DB"/>
    <w:rsid w:val="00663821"/>
    <w:rsid w:val="00666CFB"/>
    <w:rsid w:val="006702B6"/>
    <w:rsid w:val="00671C2E"/>
    <w:rsid w:val="00675F95"/>
    <w:rsid w:val="00682B56"/>
    <w:rsid w:val="00683A66"/>
    <w:rsid w:val="0068628C"/>
    <w:rsid w:val="006867D5"/>
    <w:rsid w:val="00687ABE"/>
    <w:rsid w:val="0069162F"/>
    <w:rsid w:val="0069394D"/>
    <w:rsid w:val="00697482"/>
    <w:rsid w:val="006A0C50"/>
    <w:rsid w:val="006A0F30"/>
    <w:rsid w:val="006A4006"/>
    <w:rsid w:val="006A47C7"/>
    <w:rsid w:val="006B0392"/>
    <w:rsid w:val="006B13BD"/>
    <w:rsid w:val="006B58ED"/>
    <w:rsid w:val="006B6E4B"/>
    <w:rsid w:val="006C02F9"/>
    <w:rsid w:val="006C0FA6"/>
    <w:rsid w:val="006C50C3"/>
    <w:rsid w:val="006C536B"/>
    <w:rsid w:val="006C63C1"/>
    <w:rsid w:val="006E0588"/>
    <w:rsid w:val="006E0642"/>
    <w:rsid w:val="006E64E0"/>
    <w:rsid w:val="006F5FEB"/>
    <w:rsid w:val="00700115"/>
    <w:rsid w:val="0070544C"/>
    <w:rsid w:val="007061A1"/>
    <w:rsid w:val="00713608"/>
    <w:rsid w:val="00726884"/>
    <w:rsid w:val="007330E9"/>
    <w:rsid w:val="00734B3A"/>
    <w:rsid w:val="00736184"/>
    <w:rsid w:val="00736410"/>
    <w:rsid w:val="00736A3B"/>
    <w:rsid w:val="007429DD"/>
    <w:rsid w:val="007457B7"/>
    <w:rsid w:val="00747F29"/>
    <w:rsid w:val="00747F31"/>
    <w:rsid w:val="00757D80"/>
    <w:rsid w:val="00760750"/>
    <w:rsid w:val="00761EDD"/>
    <w:rsid w:val="0076631E"/>
    <w:rsid w:val="007727A4"/>
    <w:rsid w:val="007752EF"/>
    <w:rsid w:val="0077637F"/>
    <w:rsid w:val="00781307"/>
    <w:rsid w:val="0078448C"/>
    <w:rsid w:val="00791026"/>
    <w:rsid w:val="00796316"/>
    <w:rsid w:val="00796D43"/>
    <w:rsid w:val="007970D1"/>
    <w:rsid w:val="007A316B"/>
    <w:rsid w:val="007A3BD7"/>
    <w:rsid w:val="007A5A35"/>
    <w:rsid w:val="007B1EDE"/>
    <w:rsid w:val="007D1F06"/>
    <w:rsid w:val="007D537E"/>
    <w:rsid w:val="007D6CC3"/>
    <w:rsid w:val="007E5D6B"/>
    <w:rsid w:val="007F76BA"/>
    <w:rsid w:val="007F78A2"/>
    <w:rsid w:val="00805BE2"/>
    <w:rsid w:val="00815E22"/>
    <w:rsid w:val="00816E06"/>
    <w:rsid w:val="008206AA"/>
    <w:rsid w:val="008373E1"/>
    <w:rsid w:val="008375D3"/>
    <w:rsid w:val="0084387D"/>
    <w:rsid w:val="00852F8E"/>
    <w:rsid w:val="00861238"/>
    <w:rsid w:val="00861DE3"/>
    <w:rsid w:val="0086312C"/>
    <w:rsid w:val="00863DC8"/>
    <w:rsid w:val="008703C8"/>
    <w:rsid w:val="00871FCC"/>
    <w:rsid w:val="00881118"/>
    <w:rsid w:val="00881476"/>
    <w:rsid w:val="0088406F"/>
    <w:rsid w:val="00890241"/>
    <w:rsid w:val="00892AD3"/>
    <w:rsid w:val="008A4521"/>
    <w:rsid w:val="008A4681"/>
    <w:rsid w:val="008A5815"/>
    <w:rsid w:val="008C51E5"/>
    <w:rsid w:val="008D121D"/>
    <w:rsid w:val="008D4A74"/>
    <w:rsid w:val="008E17EE"/>
    <w:rsid w:val="008E20C9"/>
    <w:rsid w:val="008F6D4A"/>
    <w:rsid w:val="00901BBB"/>
    <w:rsid w:val="00902A3A"/>
    <w:rsid w:val="00904542"/>
    <w:rsid w:val="0090528B"/>
    <w:rsid w:val="00912983"/>
    <w:rsid w:val="009138A5"/>
    <w:rsid w:val="00924835"/>
    <w:rsid w:val="00926155"/>
    <w:rsid w:val="00960F9F"/>
    <w:rsid w:val="00962A17"/>
    <w:rsid w:val="009660F9"/>
    <w:rsid w:val="00967760"/>
    <w:rsid w:val="0097220C"/>
    <w:rsid w:val="0097652F"/>
    <w:rsid w:val="00983801"/>
    <w:rsid w:val="00984F89"/>
    <w:rsid w:val="0098528E"/>
    <w:rsid w:val="009922E6"/>
    <w:rsid w:val="00992A44"/>
    <w:rsid w:val="00992BD4"/>
    <w:rsid w:val="00993F57"/>
    <w:rsid w:val="00995FB5"/>
    <w:rsid w:val="009A22F3"/>
    <w:rsid w:val="009A7F3E"/>
    <w:rsid w:val="009C09BE"/>
    <w:rsid w:val="009D1ECD"/>
    <w:rsid w:val="009D3C93"/>
    <w:rsid w:val="009D4A5A"/>
    <w:rsid w:val="009D69F2"/>
    <w:rsid w:val="009F0214"/>
    <w:rsid w:val="009F595B"/>
    <w:rsid w:val="009F7535"/>
    <w:rsid w:val="00A027BE"/>
    <w:rsid w:val="00A10264"/>
    <w:rsid w:val="00A108BF"/>
    <w:rsid w:val="00A1484A"/>
    <w:rsid w:val="00A162EA"/>
    <w:rsid w:val="00A17C4E"/>
    <w:rsid w:val="00A27481"/>
    <w:rsid w:val="00A31708"/>
    <w:rsid w:val="00A4047D"/>
    <w:rsid w:val="00A43113"/>
    <w:rsid w:val="00A44656"/>
    <w:rsid w:val="00A4764A"/>
    <w:rsid w:val="00A67729"/>
    <w:rsid w:val="00A67EFA"/>
    <w:rsid w:val="00A735F6"/>
    <w:rsid w:val="00A81198"/>
    <w:rsid w:val="00A84EB2"/>
    <w:rsid w:val="00A927B6"/>
    <w:rsid w:val="00AA31DB"/>
    <w:rsid w:val="00AA5400"/>
    <w:rsid w:val="00AA79DE"/>
    <w:rsid w:val="00AB1180"/>
    <w:rsid w:val="00AB26B1"/>
    <w:rsid w:val="00AB287A"/>
    <w:rsid w:val="00AB3DB4"/>
    <w:rsid w:val="00AC1379"/>
    <w:rsid w:val="00AC5F2D"/>
    <w:rsid w:val="00AC7A4D"/>
    <w:rsid w:val="00AD4D94"/>
    <w:rsid w:val="00AE1274"/>
    <w:rsid w:val="00AF0FCE"/>
    <w:rsid w:val="00AF4038"/>
    <w:rsid w:val="00AF7B25"/>
    <w:rsid w:val="00B01E12"/>
    <w:rsid w:val="00B03577"/>
    <w:rsid w:val="00B042B0"/>
    <w:rsid w:val="00B1314E"/>
    <w:rsid w:val="00B13BBA"/>
    <w:rsid w:val="00B22225"/>
    <w:rsid w:val="00B22E64"/>
    <w:rsid w:val="00B23A05"/>
    <w:rsid w:val="00B246C7"/>
    <w:rsid w:val="00B34AD8"/>
    <w:rsid w:val="00B51EFC"/>
    <w:rsid w:val="00B552BF"/>
    <w:rsid w:val="00B57207"/>
    <w:rsid w:val="00B62EA7"/>
    <w:rsid w:val="00B6344D"/>
    <w:rsid w:val="00B72397"/>
    <w:rsid w:val="00B72BC1"/>
    <w:rsid w:val="00B81FCF"/>
    <w:rsid w:val="00B83702"/>
    <w:rsid w:val="00B83CAF"/>
    <w:rsid w:val="00B93D51"/>
    <w:rsid w:val="00BA15EE"/>
    <w:rsid w:val="00BA3C10"/>
    <w:rsid w:val="00BB0B89"/>
    <w:rsid w:val="00BC6318"/>
    <w:rsid w:val="00BD2E37"/>
    <w:rsid w:val="00BD36E6"/>
    <w:rsid w:val="00BD72D8"/>
    <w:rsid w:val="00BE3B20"/>
    <w:rsid w:val="00BE45AC"/>
    <w:rsid w:val="00BF3010"/>
    <w:rsid w:val="00C009AF"/>
    <w:rsid w:val="00C06AB4"/>
    <w:rsid w:val="00C07693"/>
    <w:rsid w:val="00C164A9"/>
    <w:rsid w:val="00C16E34"/>
    <w:rsid w:val="00C23E3F"/>
    <w:rsid w:val="00C31396"/>
    <w:rsid w:val="00C334DE"/>
    <w:rsid w:val="00C40771"/>
    <w:rsid w:val="00C42507"/>
    <w:rsid w:val="00C45CF8"/>
    <w:rsid w:val="00C530EA"/>
    <w:rsid w:val="00C53534"/>
    <w:rsid w:val="00C632D6"/>
    <w:rsid w:val="00C6470E"/>
    <w:rsid w:val="00C64933"/>
    <w:rsid w:val="00C73595"/>
    <w:rsid w:val="00C77195"/>
    <w:rsid w:val="00C77355"/>
    <w:rsid w:val="00C90E06"/>
    <w:rsid w:val="00C92344"/>
    <w:rsid w:val="00C94F18"/>
    <w:rsid w:val="00CA4F64"/>
    <w:rsid w:val="00CA6F42"/>
    <w:rsid w:val="00CB1E29"/>
    <w:rsid w:val="00CB603E"/>
    <w:rsid w:val="00CB6595"/>
    <w:rsid w:val="00CC00FF"/>
    <w:rsid w:val="00CC28E7"/>
    <w:rsid w:val="00CC2FCF"/>
    <w:rsid w:val="00CC38F0"/>
    <w:rsid w:val="00CC6DAC"/>
    <w:rsid w:val="00CD3DE2"/>
    <w:rsid w:val="00CD5376"/>
    <w:rsid w:val="00CD647C"/>
    <w:rsid w:val="00CD7AB2"/>
    <w:rsid w:val="00CE1FEA"/>
    <w:rsid w:val="00CE232A"/>
    <w:rsid w:val="00CE3E11"/>
    <w:rsid w:val="00CE78BB"/>
    <w:rsid w:val="00CF23FE"/>
    <w:rsid w:val="00CF518E"/>
    <w:rsid w:val="00D01477"/>
    <w:rsid w:val="00D049D0"/>
    <w:rsid w:val="00D07373"/>
    <w:rsid w:val="00D220AF"/>
    <w:rsid w:val="00D2407A"/>
    <w:rsid w:val="00D31230"/>
    <w:rsid w:val="00D33073"/>
    <w:rsid w:val="00D363B1"/>
    <w:rsid w:val="00D36528"/>
    <w:rsid w:val="00D379EB"/>
    <w:rsid w:val="00D44AED"/>
    <w:rsid w:val="00D4671F"/>
    <w:rsid w:val="00D53417"/>
    <w:rsid w:val="00D5614E"/>
    <w:rsid w:val="00D6120B"/>
    <w:rsid w:val="00D707D0"/>
    <w:rsid w:val="00D7151F"/>
    <w:rsid w:val="00D8435B"/>
    <w:rsid w:val="00D8533D"/>
    <w:rsid w:val="00D85F28"/>
    <w:rsid w:val="00D900EC"/>
    <w:rsid w:val="00D918FD"/>
    <w:rsid w:val="00D943D7"/>
    <w:rsid w:val="00D94518"/>
    <w:rsid w:val="00DA3806"/>
    <w:rsid w:val="00DA3A47"/>
    <w:rsid w:val="00DA4C2E"/>
    <w:rsid w:val="00DB61F4"/>
    <w:rsid w:val="00DC0263"/>
    <w:rsid w:val="00DC0A8E"/>
    <w:rsid w:val="00DC1686"/>
    <w:rsid w:val="00DE6BDC"/>
    <w:rsid w:val="00DF6A34"/>
    <w:rsid w:val="00E00DD6"/>
    <w:rsid w:val="00E05756"/>
    <w:rsid w:val="00E06C1A"/>
    <w:rsid w:val="00E07BE8"/>
    <w:rsid w:val="00E1080E"/>
    <w:rsid w:val="00E228AF"/>
    <w:rsid w:val="00E3286C"/>
    <w:rsid w:val="00E37A92"/>
    <w:rsid w:val="00E406C4"/>
    <w:rsid w:val="00E52A34"/>
    <w:rsid w:val="00E639FE"/>
    <w:rsid w:val="00E63AA6"/>
    <w:rsid w:val="00E64894"/>
    <w:rsid w:val="00E65A9A"/>
    <w:rsid w:val="00E82E19"/>
    <w:rsid w:val="00E94574"/>
    <w:rsid w:val="00E977F1"/>
    <w:rsid w:val="00EA1E7F"/>
    <w:rsid w:val="00EA40CB"/>
    <w:rsid w:val="00EA472E"/>
    <w:rsid w:val="00EA5ACF"/>
    <w:rsid w:val="00EB30E4"/>
    <w:rsid w:val="00EB5983"/>
    <w:rsid w:val="00EC06FC"/>
    <w:rsid w:val="00ED0B73"/>
    <w:rsid w:val="00ED26CF"/>
    <w:rsid w:val="00ED31ED"/>
    <w:rsid w:val="00ED3B1C"/>
    <w:rsid w:val="00ED4201"/>
    <w:rsid w:val="00EE245B"/>
    <w:rsid w:val="00EE5AEE"/>
    <w:rsid w:val="00EF01FB"/>
    <w:rsid w:val="00EF085E"/>
    <w:rsid w:val="00EF4ED4"/>
    <w:rsid w:val="00F01E14"/>
    <w:rsid w:val="00F05F68"/>
    <w:rsid w:val="00F10BAB"/>
    <w:rsid w:val="00F1765F"/>
    <w:rsid w:val="00F236AE"/>
    <w:rsid w:val="00F2588F"/>
    <w:rsid w:val="00F274C9"/>
    <w:rsid w:val="00F52BBF"/>
    <w:rsid w:val="00F56D0C"/>
    <w:rsid w:val="00F63704"/>
    <w:rsid w:val="00F6446C"/>
    <w:rsid w:val="00F666A7"/>
    <w:rsid w:val="00F716D9"/>
    <w:rsid w:val="00F75466"/>
    <w:rsid w:val="00F81048"/>
    <w:rsid w:val="00F87282"/>
    <w:rsid w:val="00F875C5"/>
    <w:rsid w:val="00F9163D"/>
    <w:rsid w:val="00FA33CF"/>
    <w:rsid w:val="00FB0ECF"/>
    <w:rsid w:val="00FC16A5"/>
    <w:rsid w:val="00FD19F2"/>
    <w:rsid w:val="00FD6AE6"/>
    <w:rsid w:val="00FD6C8A"/>
    <w:rsid w:val="00FE1EB0"/>
    <w:rsid w:val="00FE6E03"/>
    <w:rsid w:val="00FF4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D619129"/>
  <w15:chartTrackingRefBased/>
  <w15:docId w15:val="{64716C18-A523-4987-AA68-A5F30EAB0B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ordia New" w:eastAsia="Cordia New" w:hAnsi="Cordia New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rFonts w:ascii="CordiaUPC" w:hAnsi="CordiaUPC" w:cs="CordiaUPC"/>
      <w:spacing w:val="-10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qFormat/>
    <w:pPr>
      <w:jc w:val="center"/>
    </w:pPr>
    <w:rPr>
      <w:rFonts w:ascii="Browallia New" w:hAnsi="Browallia New" w:cs="Browallia New"/>
      <w:b/>
      <w:bCs/>
      <w:sz w:val="32"/>
      <w:szCs w:val="32"/>
      <w:u w:val="single"/>
    </w:rPr>
  </w:style>
  <w:style w:type="paragraph" w:styleId="a4">
    <w:name w:val="Subtitle"/>
    <w:basedOn w:val="a"/>
    <w:qFormat/>
    <w:pPr>
      <w:jc w:val="right"/>
    </w:pPr>
    <w:rPr>
      <w:rFonts w:ascii="Browallia New" w:hAnsi="Browallia New" w:cs="Browallia New"/>
      <w:sz w:val="32"/>
      <w:szCs w:val="32"/>
    </w:rPr>
  </w:style>
  <w:style w:type="paragraph" w:styleId="a5">
    <w:name w:val="Body Text"/>
    <w:basedOn w:val="a"/>
    <w:pPr>
      <w:jc w:val="both"/>
    </w:pPr>
    <w:rPr>
      <w:rFonts w:ascii="Browallia New" w:hAnsi="Browallia New" w:cs="Browallia New"/>
      <w:sz w:val="32"/>
      <w:szCs w:val="32"/>
    </w:rPr>
  </w:style>
  <w:style w:type="paragraph" w:styleId="a6">
    <w:name w:val="Balloon Text"/>
    <w:basedOn w:val="a"/>
    <w:semiHidden/>
    <w:rsid w:val="00DC0A8E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rsid w:val="00924835"/>
    <w:pPr>
      <w:tabs>
        <w:tab w:val="center" w:pos="4680"/>
        <w:tab w:val="right" w:pos="9360"/>
      </w:tabs>
    </w:pPr>
    <w:rPr>
      <w:rFonts w:cs="Angsana New"/>
      <w:szCs w:val="35"/>
    </w:rPr>
  </w:style>
  <w:style w:type="character" w:customStyle="1" w:styleId="a8">
    <w:name w:val="หัวกระดาษ อักขระ"/>
    <w:basedOn w:val="a0"/>
    <w:link w:val="a7"/>
    <w:uiPriority w:val="99"/>
    <w:rsid w:val="00924835"/>
    <w:rPr>
      <w:rFonts w:ascii="CordiaUPC" w:hAnsi="CordiaUPC"/>
      <w:spacing w:val="-10"/>
      <w:sz w:val="28"/>
      <w:szCs w:val="35"/>
    </w:rPr>
  </w:style>
  <w:style w:type="paragraph" w:styleId="a9">
    <w:name w:val="footer"/>
    <w:basedOn w:val="a"/>
    <w:link w:val="aa"/>
    <w:uiPriority w:val="99"/>
    <w:rsid w:val="00924835"/>
    <w:pPr>
      <w:tabs>
        <w:tab w:val="center" w:pos="4680"/>
        <w:tab w:val="right" w:pos="9360"/>
      </w:tabs>
    </w:pPr>
    <w:rPr>
      <w:rFonts w:cs="Angsana New"/>
      <w:szCs w:val="35"/>
    </w:rPr>
  </w:style>
  <w:style w:type="character" w:customStyle="1" w:styleId="aa">
    <w:name w:val="ท้ายกระดาษ อักขระ"/>
    <w:basedOn w:val="a0"/>
    <w:link w:val="a9"/>
    <w:uiPriority w:val="99"/>
    <w:rsid w:val="00924835"/>
    <w:rPr>
      <w:rFonts w:ascii="CordiaUPC" w:hAnsi="CordiaUPC"/>
      <w:spacing w:val="-10"/>
      <w:sz w:val="28"/>
      <w:szCs w:val="35"/>
    </w:rPr>
  </w:style>
  <w:style w:type="paragraph" w:styleId="ab">
    <w:name w:val="No Spacing"/>
    <w:uiPriority w:val="1"/>
    <w:qFormat/>
    <w:rsid w:val="00736184"/>
    <w:rPr>
      <w:rFonts w:ascii="Calibri" w:eastAsia="Calibri" w:hAnsi="Calibri" w:cs="Cordia New"/>
      <w:sz w:val="22"/>
      <w:szCs w:val="28"/>
    </w:rPr>
  </w:style>
  <w:style w:type="character" w:styleId="ac">
    <w:name w:val="Placeholder Text"/>
    <w:basedOn w:val="a0"/>
    <w:uiPriority w:val="99"/>
    <w:semiHidden/>
    <w:rsid w:val="00040D71"/>
    <w:rPr>
      <w:color w:val="808080"/>
    </w:rPr>
  </w:style>
  <w:style w:type="character" w:customStyle="1" w:styleId="1">
    <w:name w:val="สไตล์1"/>
    <w:basedOn w:val="a0"/>
    <w:uiPriority w:val="1"/>
    <w:rsid w:val="00040D71"/>
    <w:rPr>
      <w:rFonts w:cs="TH SarabunPSK"/>
      <w:bCs/>
      <w:color w:val="auto"/>
      <w:szCs w:val="36"/>
    </w:rPr>
  </w:style>
  <w:style w:type="character" w:customStyle="1" w:styleId="2">
    <w:name w:val="สไตล์2"/>
    <w:basedOn w:val="a0"/>
    <w:uiPriority w:val="1"/>
    <w:rsid w:val="00040D71"/>
    <w:rPr>
      <w:rFonts w:cs="TH SarabunPSK"/>
      <w:bCs/>
      <w:szCs w:val="36"/>
    </w:rPr>
  </w:style>
  <w:style w:type="character" w:customStyle="1" w:styleId="3">
    <w:name w:val="สไตล์3"/>
    <w:basedOn w:val="a0"/>
    <w:uiPriority w:val="1"/>
    <w:rsid w:val="00040D71"/>
    <w:rPr>
      <w:rFonts w:cs="TH SarabunPSK"/>
      <w:szCs w:val="32"/>
    </w:rPr>
  </w:style>
  <w:style w:type="character" w:customStyle="1" w:styleId="PSK">
    <w:name w:val="PSK"/>
    <w:uiPriority w:val="1"/>
    <w:rsid w:val="00CB603E"/>
    <w:rPr>
      <w:rFonts w:cs="TH SarabunPSK"/>
      <w:color w:val="auto"/>
      <w:szCs w:val="32"/>
    </w:rPr>
  </w:style>
  <w:style w:type="character" w:customStyle="1" w:styleId="PSKBold">
    <w:name w:val="PSK Bold"/>
    <w:basedOn w:val="a0"/>
    <w:uiPriority w:val="1"/>
    <w:rsid w:val="00217353"/>
    <w:rPr>
      <w:rFonts w:cs="TH SarabunPSK"/>
      <w:bCs/>
      <w:szCs w:val="32"/>
    </w:rPr>
  </w:style>
  <w:style w:type="character" w:customStyle="1" w:styleId="PSKfoot">
    <w:name w:val="PSK foot"/>
    <w:basedOn w:val="a0"/>
    <w:uiPriority w:val="1"/>
    <w:rsid w:val="00217353"/>
    <w:rPr>
      <w:rFonts w:cs="TH SarabunPSK"/>
      <w:iCs/>
      <w:szCs w:val="28"/>
    </w:rPr>
  </w:style>
  <w:style w:type="character" w:customStyle="1" w:styleId="ad">
    <w:name w:val="อ้างอิง"/>
    <w:basedOn w:val="a0"/>
    <w:uiPriority w:val="1"/>
    <w:rsid w:val="000F1F0F"/>
    <w:rPr>
      <w:rFonts w:ascii="TH SarabunPSK" w:hAnsi="TH SarabunPSK" w:cs="TH SarabunPSK"/>
      <w:b/>
      <w:bCs/>
      <w:iCs w:val="0"/>
      <w:color w:val="000000" w:themeColor="text1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627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4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Chiang%20Mai%20University\&#3585;&#3629;&#3591;&#3585;&#3598;&#3627;&#3617;&#3634;&#3618;%20-%20&#3591;&#3634;&#3609;&#3608;&#3640;&#3619;&#3585;&#3634;&#3619;\24.&#3614;&#3633;&#3602;&#3609;&#3616;&#3641;&#3617;&#3636;\&#3588;&#3635;&#3626;&#3633;&#3656;&#3591;&#3617;&#3629;&#3610;&#3629;&#3635;&#3609;&#3634;&#3592;\&#3588;&#3635;&#3626;&#3633;&#3656;&#3591;&#3629;&#3608;&#3636;&#3585;&#3634;&#3619;&#3610;&#3604;&#3637;&#3617;&#3629;&#3610;&#3629;&#3635;&#3609;&#3634;&#3592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8359C67C34334E3EB607DB9B0BF2F393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B1E5D3B2-8E07-46C7-AAE4-1BC2F5A14061}"/>
      </w:docPartPr>
      <w:docPartBody>
        <w:p w:rsidR="00015F61" w:rsidRDefault="001859C4" w:rsidP="001859C4">
          <w:pPr>
            <w:pStyle w:val="8359C67C34334E3EB607DB9B0BF2F393"/>
          </w:pPr>
          <w:r w:rsidRPr="00BD2E37">
            <w:rPr>
              <w:rStyle w:val="a3"/>
              <w:rFonts w:ascii="TH SarabunPSK" w:hAnsi="TH SarabunPSK" w:cs="TH SarabunPSK"/>
              <w:b/>
              <w:bCs/>
              <w:color w:val="0A2F41" w:themeColor="accent1" w:themeShade="80"/>
              <w:sz w:val="32"/>
              <w:szCs w:val="32"/>
              <w:cs/>
            </w:rPr>
            <w:t>ชื่อผู้รับมอบอำนาจ</w:t>
          </w:r>
        </w:p>
      </w:docPartBody>
    </w:docPart>
    <w:docPart>
      <w:docPartPr>
        <w:name w:val="C367094E344F40049A892FCEBDC1B450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1E476236-DD4D-493A-8159-83C942210163}"/>
      </w:docPartPr>
      <w:docPartBody>
        <w:p w:rsidR="00015F61" w:rsidRDefault="001859C4" w:rsidP="001859C4">
          <w:pPr>
            <w:pStyle w:val="C367094E344F40049A892FCEBDC1B450"/>
          </w:pPr>
          <w:r w:rsidRPr="00BD2E37">
            <w:rPr>
              <w:rStyle w:val="a3"/>
              <w:rFonts w:ascii="TH SarabunPSK" w:hAnsi="TH SarabunPSK" w:cs="TH SarabunPSK"/>
              <w:b/>
              <w:bCs/>
              <w:color w:val="0A2F41" w:themeColor="accent1" w:themeShade="80"/>
              <w:sz w:val="32"/>
              <w:szCs w:val="32"/>
              <w:cs/>
            </w:rPr>
            <w:t>ตำแหน่งผู้รับมอบอำนาจ</w:t>
          </w:r>
        </w:p>
      </w:docPartBody>
    </w:docPart>
    <w:docPart>
      <w:docPartPr>
        <w:name w:val="CF50D44E8A6F4D758B44EC301333C812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F7D9A2-1152-4AB7-B30C-9007EF6E0CE6}"/>
      </w:docPartPr>
      <w:docPartBody>
        <w:p w:rsidR="006A1A15" w:rsidRDefault="001859C4" w:rsidP="001859C4">
          <w:pPr>
            <w:pStyle w:val="CF50D44E8A6F4D758B44EC301333C812"/>
          </w:pPr>
          <w:r w:rsidRPr="00BB0B89">
            <w:rPr>
              <w:rStyle w:val="a3"/>
              <w:rFonts w:ascii="TH SarabunPSK" w:hAnsi="TH SarabunPSK" w:cs="TH SarabunPSK"/>
              <w:b/>
              <w:bCs/>
              <w:color w:val="0A2F41" w:themeColor="accent1" w:themeShade="80"/>
              <w:sz w:val="32"/>
              <w:szCs w:val="32"/>
              <w:cs/>
            </w:rPr>
            <w:t>หน่วยงานผู้รับมอบอำนาจ</w:t>
          </w:r>
        </w:p>
      </w:docPartBody>
    </w:docPart>
    <w:docPart>
      <w:docPartPr>
        <w:name w:val="59D619006C564401986F3AF9813865B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446EE77D-96E0-47CC-BD53-20AB64F6C70A}"/>
      </w:docPartPr>
      <w:docPartBody>
        <w:p w:rsidR="00C66BBC" w:rsidRDefault="001859C4" w:rsidP="001859C4">
          <w:pPr>
            <w:pStyle w:val="59D619006C564401986F3AF9813865B1"/>
          </w:pPr>
          <w:r w:rsidRPr="000A7FC9">
            <w:rPr>
              <w:rStyle w:val="a3"/>
              <w:rFonts w:ascii="TH SarabunPSK" w:hAnsi="TH SarabunPSK" w:cs="TH SarabunPSK"/>
              <w:b/>
              <w:bCs/>
              <w:i/>
              <w:iCs/>
              <w:color w:val="0A2F41" w:themeColor="accent1" w:themeShade="80"/>
              <w:cs/>
            </w:rPr>
            <w:t xml:space="preserve">เลขที่อ้างอิง </w:t>
          </w:r>
          <w:r w:rsidRPr="000A7FC9">
            <w:rPr>
              <w:rStyle w:val="a3"/>
              <w:rFonts w:ascii="TH SarabunPSK" w:hAnsi="TH SarabunPSK" w:cs="TH SarabunPSK"/>
              <w:b/>
              <w:bCs/>
              <w:i/>
              <w:iCs/>
              <w:color w:val="0A2F41" w:themeColor="accent1" w:themeShade="80"/>
            </w:rPr>
            <w:t>e-Document</w:t>
          </w:r>
        </w:p>
      </w:docPartBody>
    </w:docPart>
    <w:docPart>
      <w:docPartPr>
        <w:name w:val="AED44B3C37A644288B8944C8C4CBB8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DFD1D5-9D9A-455D-B0EA-ED26FFF1B20C}"/>
      </w:docPartPr>
      <w:docPartBody>
        <w:p w:rsidR="00DE23AE" w:rsidRDefault="00ED5EA9" w:rsidP="00ED5EA9">
          <w:pPr>
            <w:pStyle w:val="AED44B3C37A644288B8944C8C4CBB840"/>
          </w:pPr>
          <w:r w:rsidRPr="00E977F1">
            <w:rPr>
              <w:rFonts w:ascii="TH SarabunPSK" w:hAnsi="TH SarabunPSK" w:cs="TH SarabunPSK" w:hint="cs"/>
              <w:b/>
              <w:bCs/>
              <w:color w:val="0A2F41" w:themeColor="accent1" w:themeShade="80"/>
              <w:sz w:val="32"/>
              <w:szCs w:val="32"/>
              <w:cs/>
            </w:rPr>
            <w:t>ระบุขอบเขตภารกิจตามความจำเป็นและเหมาะสมให้ชัดเจน</w:t>
          </w:r>
        </w:p>
      </w:docPartBody>
    </w:docPart>
    <w:docPart>
      <w:docPartPr>
        <w:name w:val="C02B80464BAD403DBD4BB164EE1C43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A4B2D7-BEF4-4602-9414-639EC5E31107}"/>
      </w:docPartPr>
      <w:docPartBody>
        <w:p w:rsidR="00DE23AE" w:rsidRDefault="00ED5EA9" w:rsidP="00ED5EA9">
          <w:pPr>
            <w:pStyle w:val="C02B80464BAD403DBD4BB164EE1C432D"/>
          </w:pPr>
          <w:r w:rsidRPr="00E977F1">
            <w:rPr>
              <w:rFonts w:ascii="TH SarabunPSK" w:hAnsi="TH SarabunPSK" w:cs="TH SarabunPSK" w:hint="cs"/>
              <w:b/>
              <w:bCs/>
              <w:color w:val="0A2F41" w:themeColor="accent1" w:themeShade="80"/>
              <w:sz w:val="32"/>
              <w:szCs w:val="32"/>
              <w:cs/>
            </w:rPr>
            <w:t>ระบุขอบเขตภารกิจตามความจำเป็นและเหมาะสมให้ชัดเจน</w:t>
          </w:r>
        </w:p>
      </w:docPartBody>
    </w:docPart>
    <w:docPart>
      <w:docPartPr>
        <w:name w:val="7AC1B1E8CABE44CCADE9073B6F876392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E9DE002B-21A4-4B03-8F4F-AC2AD5A21208}"/>
      </w:docPartPr>
      <w:docPartBody>
        <w:p w:rsidR="00C1769C" w:rsidRDefault="00EF79A5" w:rsidP="00EF79A5">
          <w:pPr>
            <w:pStyle w:val="7AC1B1E8CABE44CCADE9073B6F876392"/>
          </w:pPr>
          <w:r w:rsidRPr="00BD2E37">
            <w:rPr>
              <w:rStyle w:val="a3"/>
              <w:rFonts w:ascii="TH SarabunPSK" w:hAnsi="TH SarabunPSK" w:cs="TH SarabunPSK"/>
              <w:b/>
              <w:bCs/>
              <w:color w:val="0A2F41" w:themeColor="accent1" w:themeShade="80"/>
              <w:sz w:val="32"/>
              <w:szCs w:val="32"/>
              <w:cs/>
            </w:rPr>
            <w:t>ตำแหน่งผู้รับมอบอำนาจ</w:t>
          </w:r>
        </w:p>
      </w:docPartBody>
    </w:docPart>
    <w:docPart>
      <w:docPartPr>
        <w:name w:val="DAE2409A33EF430BA2AB92FBB459BE67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7C01757-0D7B-4A9A-9046-5A9795332844}"/>
      </w:docPartPr>
      <w:docPartBody>
        <w:p w:rsidR="00C1769C" w:rsidRDefault="00EF79A5" w:rsidP="00EF79A5">
          <w:pPr>
            <w:pStyle w:val="DAE2409A33EF430BA2AB92FBB459BE67"/>
          </w:pPr>
          <w:r w:rsidRPr="00BB0B89">
            <w:rPr>
              <w:rStyle w:val="a3"/>
              <w:rFonts w:ascii="TH SarabunPSK" w:hAnsi="TH SarabunPSK" w:cs="TH SarabunPSK"/>
              <w:b/>
              <w:bCs/>
              <w:color w:val="0A2F41" w:themeColor="accent1" w:themeShade="80"/>
              <w:sz w:val="32"/>
              <w:szCs w:val="32"/>
              <w:cs/>
            </w:rPr>
            <w:t>หน่วยงานผู้รับมอบอำนาจ</w:t>
          </w:r>
        </w:p>
      </w:docPartBody>
    </w:docPart>
    <w:docPart>
      <w:docPartPr>
        <w:name w:val="FA054A7546DE4AB6B1D2CE76C049F53B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397D7D92-0305-498E-9254-FFC2EF0D1201}"/>
      </w:docPartPr>
      <w:docPartBody>
        <w:p w:rsidR="00C1769C" w:rsidRDefault="00EF79A5" w:rsidP="00EF79A5">
          <w:pPr>
            <w:pStyle w:val="FA054A7546DE4AB6B1D2CE76C049F53B"/>
          </w:pPr>
          <w:r w:rsidRPr="00E977F1">
            <w:rPr>
              <w:rFonts w:ascii="TH SarabunPSK" w:hAnsi="TH SarabunPSK" w:cs="TH SarabunPSK" w:hint="cs"/>
              <w:b/>
              <w:bCs/>
              <w:color w:val="0A2F41" w:themeColor="accent1" w:themeShade="80"/>
              <w:sz w:val="32"/>
              <w:szCs w:val="32"/>
              <w:cs/>
            </w:rPr>
            <w:t>ระบุขอบเขตภารกิจตามความจำเป็นและเหมาะสมให้ชัดเจน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H SarabunPSK">
    <w:altName w:val="TH Sarabun 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F61"/>
    <w:rsid w:val="00015F61"/>
    <w:rsid w:val="00026DC0"/>
    <w:rsid w:val="00036172"/>
    <w:rsid w:val="00042AC3"/>
    <w:rsid w:val="000911E7"/>
    <w:rsid w:val="000B4939"/>
    <w:rsid w:val="000B7E95"/>
    <w:rsid w:val="00125DA9"/>
    <w:rsid w:val="001273E0"/>
    <w:rsid w:val="001771AA"/>
    <w:rsid w:val="001859C4"/>
    <w:rsid w:val="0019348C"/>
    <w:rsid w:val="001B70B0"/>
    <w:rsid w:val="001C00CE"/>
    <w:rsid w:val="001E2BAF"/>
    <w:rsid w:val="0022107B"/>
    <w:rsid w:val="00257BFD"/>
    <w:rsid w:val="002D01CF"/>
    <w:rsid w:val="003929CB"/>
    <w:rsid w:val="003A1EB7"/>
    <w:rsid w:val="003B19A5"/>
    <w:rsid w:val="003B7C44"/>
    <w:rsid w:val="003C7558"/>
    <w:rsid w:val="003D2C22"/>
    <w:rsid w:val="003D6D01"/>
    <w:rsid w:val="003E7182"/>
    <w:rsid w:val="003F5E8F"/>
    <w:rsid w:val="004C6AEB"/>
    <w:rsid w:val="004C789A"/>
    <w:rsid w:val="004D289D"/>
    <w:rsid w:val="004D53C8"/>
    <w:rsid w:val="005E0155"/>
    <w:rsid w:val="005F439E"/>
    <w:rsid w:val="005F5781"/>
    <w:rsid w:val="0061669A"/>
    <w:rsid w:val="00665BFA"/>
    <w:rsid w:val="006A1A15"/>
    <w:rsid w:val="006C4FC6"/>
    <w:rsid w:val="006F5B55"/>
    <w:rsid w:val="006F5FEB"/>
    <w:rsid w:val="007133E8"/>
    <w:rsid w:val="0073267A"/>
    <w:rsid w:val="00736A3B"/>
    <w:rsid w:val="00757E7D"/>
    <w:rsid w:val="00773086"/>
    <w:rsid w:val="007A5A35"/>
    <w:rsid w:val="0084387D"/>
    <w:rsid w:val="008547B8"/>
    <w:rsid w:val="00861D69"/>
    <w:rsid w:val="008735B1"/>
    <w:rsid w:val="00893A4D"/>
    <w:rsid w:val="008C7F7D"/>
    <w:rsid w:val="008D4A74"/>
    <w:rsid w:val="008F6D4A"/>
    <w:rsid w:val="009110B1"/>
    <w:rsid w:val="00914E14"/>
    <w:rsid w:val="00934E99"/>
    <w:rsid w:val="009809F6"/>
    <w:rsid w:val="00A23394"/>
    <w:rsid w:val="00A27C6D"/>
    <w:rsid w:val="00A5601A"/>
    <w:rsid w:val="00AA31DB"/>
    <w:rsid w:val="00AD31CB"/>
    <w:rsid w:val="00AE7D18"/>
    <w:rsid w:val="00B00E30"/>
    <w:rsid w:val="00B01E12"/>
    <w:rsid w:val="00B13BBA"/>
    <w:rsid w:val="00B34AD8"/>
    <w:rsid w:val="00BD6173"/>
    <w:rsid w:val="00C009AF"/>
    <w:rsid w:val="00C1769C"/>
    <w:rsid w:val="00C66BBC"/>
    <w:rsid w:val="00C6728C"/>
    <w:rsid w:val="00C77195"/>
    <w:rsid w:val="00C87908"/>
    <w:rsid w:val="00C94F18"/>
    <w:rsid w:val="00CC38F0"/>
    <w:rsid w:val="00CE033F"/>
    <w:rsid w:val="00CF1D04"/>
    <w:rsid w:val="00D068C8"/>
    <w:rsid w:val="00D7151F"/>
    <w:rsid w:val="00D7726D"/>
    <w:rsid w:val="00DA134E"/>
    <w:rsid w:val="00DA387A"/>
    <w:rsid w:val="00DC1FEA"/>
    <w:rsid w:val="00DD489F"/>
    <w:rsid w:val="00DE23AE"/>
    <w:rsid w:val="00DF7F87"/>
    <w:rsid w:val="00E03E51"/>
    <w:rsid w:val="00ED5EA9"/>
    <w:rsid w:val="00EE0858"/>
    <w:rsid w:val="00EF79A5"/>
    <w:rsid w:val="00FA40E3"/>
    <w:rsid w:val="00FD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F79A5"/>
    <w:rPr>
      <w:color w:val="808080"/>
    </w:rPr>
  </w:style>
  <w:style w:type="paragraph" w:customStyle="1" w:styleId="8359C67C34334E3EB607DB9B0BF2F393">
    <w:name w:val="8359C67C34334E3EB607DB9B0BF2F393"/>
    <w:rsid w:val="001859C4"/>
    <w:pPr>
      <w:spacing w:after="0" w:line="240" w:lineRule="auto"/>
    </w:pPr>
    <w:rPr>
      <w:rFonts w:ascii="Calibri" w:eastAsia="Calibri" w:hAnsi="Calibri" w:cs="Cordia New"/>
      <w:kern w:val="0"/>
      <w14:ligatures w14:val="none"/>
    </w:rPr>
  </w:style>
  <w:style w:type="paragraph" w:customStyle="1" w:styleId="C367094E344F40049A892FCEBDC1B450">
    <w:name w:val="C367094E344F40049A892FCEBDC1B450"/>
    <w:rsid w:val="001859C4"/>
    <w:pPr>
      <w:spacing w:after="0" w:line="240" w:lineRule="auto"/>
    </w:pPr>
    <w:rPr>
      <w:rFonts w:ascii="Calibri" w:eastAsia="Calibri" w:hAnsi="Calibri" w:cs="Cordia New"/>
      <w:kern w:val="0"/>
      <w14:ligatures w14:val="none"/>
    </w:rPr>
  </w:style>
  <w:style w:type="paragraph" w:customStyle="1" w:styleId="CF50D44E8A6F4D758B44EC301333C812">
    <w:name w:val="CF50D44E8A6F4D758B44EC301333C812"/>
    <w:rsid w:val="001859C4"/>
    <w:pPr>
      <w:spacing w:after="0" w:line="240" w:lineRule="auto"/>
    </w:pPr>
    <w:rPr>
      <w:rFonts w:ascii="Calibri" w:eastAsia="Calibri" w:hAnsi="Calibri" w:cs="Cordia New"/>
      <w:kern w:val="0"/>
      <w14:ligatures w14:val="none"/>
    </w:rPr>
  </w:style>
  <w:style w:type="paragraph" w:customStyle="1" w:styleId="59D619006C564401986F3AF9813865B1">
    <w:name w:val="59D619006C564401986F3AF9813865B1"/>
    <w:rsid w:val="001859C4"/>
    <w:pPr>
      <w:spacing w:after="0" w:line="240" w:lineRule="auto"/>
    </w:pPr>
    <w:rPr>
      <w:rFonts w:ascii="CordiaUPC" w:eastAsia="Cordia New" w:hAnsi="CordiaUPC" w:cs="CordiaUPC"/>
      <w:spacing w:val="-10"/>
      <w:kern w:val="0"/>
      <w:sz w:val="28"/>
      <w14:ligatures w14:val="none"/>
    </w:rPr>
  </w:style>
  <w:style w:type="paragraph" w:customStyle="1" w:styleId="AED44B3C37A644288B8944C8C4CBB840">
    <w:name w:val="AED44B3C37A644288B8944C8C4CBB840"/>
    <w:rsid w:val="00ED5EA9"/>
    <w:pPr>
      <w:spacing w:line="240" w:lineRule="auto"/>
    </w:pPr>
    <w:rPr>
      <w:sz w:val="24"/>
      <w:szCs w:val="30"/>
    </w:rPr>
  </w:style>
  <w:style w:type="paragraph" w:customStyle="1" w:styleId="C02B80464BAD403DBD4BB164EE1C432D">
    <w:name w:val="C02B80464BAD403DBD4BB164EE1C432D"/>
    <w:rsid w:val="00ED5EA9"/>
    <w:pPr>
      <w:spacing w:line="240" w:lineRule="auto"/>
    </w:pPr>
    <w:rPr>
      <w:sz w:val="24"/>
      <w:szCs w:val="30"/>
    </w:rPr>
  </w:style>
  <w:style w:type="paragraph" w:customStyle="1" w:styleId="7AC1B1E8CABE44CCADE9073B6F876392">
    <w:name w:val="7AC1B1E8CABE44CCADE9073B6F876392"/>
    <w:rsid w:val="00EF79A5"/>
    <w:pPr>
      <w:spacing w:line="240" w:lineRule="auto"/>
    </w:pPr>
    <w:rPr>
      <w:sz w:val="24"/>
      <w:szCs w:val="30"/>
    </w:rPr>
  </w:style>
  <w:style w:type="paragraph" w:customStyle="1" w:styleId="DAE2409A33EF430BA2AB92FBB459BE67">
    <w:name w:val="DAE2409A33EF430BA2AB92FBB459BE67"/>
    <w:rsid w:val="00EF79A5"/>
    <w:pPr>
      <w:spacing w:line="240" w:lineRule="auto"/>
    </w:pPr>
    <w:rPr>
      <w:sz w:val="24"/>
      <w:szCs w:val="30"/>
    </w:rPr>
  </w:style>
  <w:style w:type="paragraph" w:customStyle="1" w:styleId="FA054A7546DE4AB6B1D2CE76C049F53B">
    <w:name w:val="FA054A7546DE4AB6B1D2CE76C049F53B"/>
    <w:rsid w:val="00EF79A5"/>
    <w:pPr>
      <w:spacing w:line="240" w:lineRule="auto"/>
    </w:pPr>
    <w:rPr>
      <w:sz w:val="24"/>
      <w:szCs w:val="3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lcf76f155ced4ddcb4097134ff3c332f xmlns="27ee19be-5d9d-4a7d-9c50-71097a7701b9">
      <Terms xmlns="http://schemas.microsoft.com/office/infopath/2007/PartnerControls"/>
    </lcf76f155ced4ddcb4097134ff3c332f>
    <_ip_UnifiedCompliancePolicyProperties xmlns="http://schemas.microsoft.com/sharepoint/v3" xsi:nil="true"/>
    <TaxCatchAll xmlns="868f0483-b9f0-45a1-a5ef-24c65c9a0aef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51F3A77E574A740834655AC64247071" ma:contentTypeVersion="14" ma:contentTypeDescription="Create a new document." ma:contentTypeScope="" ma:versionID="cde71d0eb4579f583af28733969aa3b5">
  <xsd:schema xmlns:xsd="http://www.w3.org/2001/XMLSchema" xmlns:xs="http://www.w3.org/2001/XMLSchema" xmlns:p="http://schemas.microsoft.com/office/2006/metadata/properties" xmlns:ns1="http://schemas.microsoft.com/sharepoint/v3" xmlns:ns2="27ee19be-5d9d-4a7d-9c50-71097a7701b9" xmlns:ns3="868f0483-b9f0-45a1-a5ef-24c65c9a0aef" targetNamespace="http://schemas.microsoft.com/office/2006/metadata/properties" ma:root="true" ma:fieldsID="a12184ed9f0fca92de82fe065d8f7fd5" ns1:_="" ns2:_="" ns3:_="">
    <xsd:import namespace="http://schemas.microsoft.com/sharepoint/v3"/>
    <xsd:import namespace="27ee19be-5d9d-4a7d-9c50-71097a7701b9"/>
    <xsd:import namespace="868f0483-b9f0-45a1-a5ef-24c65c9a0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LengthInSeconds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ee19be-5d9d-4a7d-9c50-71097a7701b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fc93ee74-b7c0-43f6-95d6-fcd5838c20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8f0483-b9f0-45a1-a5ef-24c65c9a0aef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57da0f68-0a64-42e8-8db8-272fb302ad33}" ma:internalName="TaxCatchAll" ma:showField="CatchAllData" ma:web="868f0483-b9f0-45a1-a5ef-24c65c9a0ae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30A57B2-E8F5-4F2B-A86E-94117DC3431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25A1D16-E6AF-4086-B97E-4C4DCE1A2BA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27ee19be-5d9d-4a7d-9c50-71097a7701b9"/>
    <ds:schemaRef ds:uri="868f0483-b9f0-45a1-a5ef-24c65c9a0aef"/>
  </ds:schemaRefs>
</ds:datastoreItem>
</file>

<file path=customXml/itemProps3.xml><?xml version="1.0" encoding="utf-8"?>
<ds:datastoreItem xmlns:ds="http://schemas.openxmlformats.org/officeDocument/2006/customXml" ds:itemID="{235A6A3D-1858-4F13-9AF4-3914B937487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559C182-5CF8-481B-B89B-8A4817B03AA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7ee19be-5d9d-4a7d-9c50-71097a7701b9"/>
    <ds:schemaRef ds:uri="868f0483-b9f0-45a1-a5ef-24c65c9a0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คำสั่งอธิการบดีมอบอำนาจ</Template>
  <TotalTime>177</TotalTime>
  <Pages>1</Pages>
  <Words>84</Words>
  <Characters>484</Characters>
  <Application>Microsoft Office Word</Application>
  <DocSecurity>0</DocSecurity>
  <Lines>4</Lines>
  <Paragraphs>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หนังสือมอบอำนาจ</vt:lpstr>
      <vt:lpstr>หนังสือมอบอำนาจ</vt:lpstr>
    </vt:vector>
  </TitlesOfParts>
  <Company/>
  <LinksUpToDate>false</LinksUpToDate>
  <CharactersWithSpaces>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หนังสือมอบอำนาจ</dc:title>
  <dc:subject/>
  <dc:creator>Acer</dc:creator>
  <cp:keywords/>
  <cp:lastModifiedBy>SASIWIMON MOONRUNGSEE</cp:lastModifiedBy>
  <cp:revision>56</cp:revision>
  <cp:lastPrinted>2024-03-22T07:25:00Z</cp:lastPrinted>
  <dcterms:created xsi:type="dcterms:W3CDTF">2024-06-25T08:54:00Z</dcterms:created>
  <dcterms:modified xsi:type="dcterms:W3CDTF">2025-10-02T09:56:00Z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0x010100351F3A77E574A740834655AC64247071</vt:lpwstr>
  </property>
  <property fmtid="{D5CDD505-2E9C-101B-9397-08002B2CF9AE}" pid="3" name="MediaServiceImageTags">
    <vt:lpwstr/>
  </property>
</Properties>
</file>