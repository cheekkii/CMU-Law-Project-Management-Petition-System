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24C4A2" w14:textId="5A87A239" w:rsidR="00734B3A" w:rsidRPr="008743DA" w:rsidRDefault="0086312C" w:rsidP="002441E4">
      <w:pPr>
        <w:pStyle w:val="a3"/>
        <w:jc w:val="left"/>
        <w:rPr>
          <w:rFonts w:ascii="TH SarabunPSK" w:hAnsi="TH SarabunPSK" w:cs="TH SarabunPSK"/>
          <w:u w:val="none"/>
        </w:rPr>
      </w:pPr>
      <w:r w:rsidRPr="008743DA">
        <w:rPr>
          <w:rFonts w:ascii="TH SarabunPSK" w:hAnsi="TH SarabunPSK" w:cs="TH SarabunPSK"/>
          <w:b w:val="0"/>
          <w:bCs w:val="0"/>
          <w:noProof/>
        </w:rPr>
        <w:drawing>
          <wp:anchor distT="0" distB="0" distL="114300" distR="114300" simplePos="0" relativeHeight="251658240" behindDoc="1" locked="0" layoutInCell="1" allowOverlap="1" wp14:anchorId="5B7FACCA" wp14:editId="20674631">
            <wp:simplePos x="0" y="0"/>
            <wp:positionH relativeFrom="margin">
              <wp:align>center</wp:align>
            </wp:positionH>
            <wp:positionV relativeFrom="margin">
              <wp:posOffset>238539</wp:posOffset>
            </wp:positionV>
            <wp:extent cx="969645" cy="1078865"/>
            <wp:effectExtent l="0" t="0" r="1905" b="6985"/>
            <wp:wrapNone/>
            <wp:docPr id="3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645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985C55" w14:textId="17469AF7" w:rsidR="00B6344D" w:rsidRPr="008743DA" w:rsidRDefault="00B6344D" w:rsidP="002441E4">
      <w:pPr>
        <w:pStyle w:val="a3"/>
        <w:jc w:val="left"/>
        <w:rPr>
          <w:rFonts w:ascii="TH SarabunPSK" w:hAnsi="TH SarabunPSK" w:cs="TH SarabunPSK"/>
          <w:u w:val="none"/>
        </w:rPr>
      </w:pPr>
    </w:p>
    <w:p w14:paraId="3A1B0EC8" w14:textId="77777777" w:rsidR="000761D7" w:rsidRPr="008743DA" w:rsidRDefault="000761D7" w:rsidP="002441E4">
      <w:pPr>
        <w:pStyle w:val="a3"/>
        <w:jc w:val="left"/>
        <w:rPr>
          <w:rFonts w:ascii="TH SarabunPSK" w:hAnsi="TH SarabunPSK" w:cs="TH SarabunPSK"/>
          <w:u w:val="none"/>
        </w:rPr>
      </w:pPr>
    </w:p>
    <w:p w14:paraId="45CF142E" w14:textId="77777777" w:rsidR="0086312C" w:rsidRPr="008743DA" w:rsidRDefault="0086312C" w:rsidP="002441E4">
      <w:pPr>
        <w:pStyle w:val="a3"/>
        <w:rPr>
          <w:rFonts w:ascii="TH SarabunPSK" w:hAnsi="TH SarabunPSK" w:cs="TH SarabunPSK"/>
          <w:u w:val="none"/>
        </w:rPr>
      </w:pPr>
    </w:p>
    <w:p w14:paraId="7A2DABCD" w14:textId="77777777" w:rsidR="0086312C" w:rsidRPr="008743DA" w:rsidRDefault="0086312C" w:rsidP="002441E4">
      <w:pPr>
        <w:pStyle w:val="a3"/>
        <w:rPr>
          <w:rFonts w:ascii="TH SarabunPSK" w:hAnsi="TH SarabunPSK" w:cs="TH SarabunPSK"/>
          <w:u w:val="none"/>
        </w:rPr>
      </w:pPr>
    </w:p>
    <w:p w14:paraId="3B12E9B2" w14:textId="3445F0A5" w:rsidR="00012BCB" w:rsidRPr="008743DA" w:rsidRDefault="00012BCB" w:rsidP="002441E4">
      <w:pPr>
        <w:pStyle w:val="a3"/>
        <w:rPr>
          <w:rFonts w:ascii="TH SarabunPSK" w:hAnsi="TH SarabunPSK" w:cs="TH SarabunPSK"/>
          <w:u w:val="none"/>
        </w:rPr>
      </w:pPr>
      <w:r w:rsidRPr="008743DA">
        <w:rPr>
          <w:rFonts w:ascii="TH SarabunPSK" w:hAnsi="TH SarabunPSK" w:cs="TH SarabunPSK"/>
          <w:u w:val="none"/>
          <w:cs/>
        </w:rPr>
        <w:t>คำสั่งมหาวิทยาลัยเชียงใหม่</w:t>
      </w:r>
    </w:p>
    <w:p w14:paraId="1B7DB64D" w14:textId="77777777" w:rsidR="004A7387" w:rsidRPr="008743DA" w:rsidRDefault="004A7387" w:rsidP="00CE015D">
      <w:pPr>
        <w:pStyle w:val="a3"/>
        <w:rPr>
          <w:rFonts w:ascii="TH SarabunPSK" w:hAnsi="TH SarabunPSK" w:cs="TH SarabunPSK"/>
          <w:u w:val="none"/>
        </w:rPr>
      </w:pPr>
      <w:bookmarkStart w:id="0" w:name="_Hlk71818666"/>
    </w:p>
    <w:p w14:paraId="6A4CFCAF" w14:textId="275C7C6F" w:rsidR="00B51EFC" w:rsidRPr="008743DA" w:rsidRDefault="00012BCB" w:rsidP="00CE015D">
      <w:pPr>
        <w:pStyle w:val="a3"/>
        <w:rPr>
          <w:rFonts w:ascii="TH SarabunPSK" w:hAnsi="TH SarabunPSK" w:cs="TH SarabunPSK"/>
          <w:u w:val="none"/>
        </w:rPr>
      </w:pPr>
      <w:r w:rsidRPr="008743DA">
        <w:rPr>
          <w:rFonts w:ascii="TH SarabunPSK" w:hAnsi="TH SarabunPSK" w:cs="TH SarabunPSK"/>
          <w:u w:val="none"/>
          <w:cs/>
        </w:rPr>
        <w:t>เรื่อง มอบอำนาจ</w:t>
      </w:r>
      <w:bookmarkEnd w:id="0"/>
      <w:r w:rsidR="001115B0" w:rsidRPr="008743DA">
        <w:rPr>
          <w:rFonts w:ascii="TH SarabunPSK" w:hAnsi="TH SarabunPSK" w:cs="TH SarabunPSK"/>
          <w:u w:val="none"/>
          <w:cs/>
        </w:rPr>
        <w:t>การดำเนินงานที่เกี่ยวข้องกับ</w:t>
      </w:r>
      <w:r w:rsidR="006C536B" w:rsidRPr="008743DA">
        <w:rPr>
          <w:rFonts w:ascii="TH SarabunPSK" w:hAnsi="TH SarabunPSK" w:cs="TH SarabunPSK"/>
          <w:u w:val="none"/>
          <w:cs/>
        </w:rPr>
        <w:t xml:space="preserve"> </w:t>
      </w:r>
      <w:r w:rsidR="006C536B" w:rsidRPr="008743DA">
        <w:rPr>
          <w:rFonts w:ascii="TH SarabunPSK" w:hAnsi="TH SarabunPSK" w:cs="TH SarabunPSK"/>
          <w:u w:val="none"/>
        </w:rPr>
        <w:t>“</w:t>
      </w:r>
      <w:r w:rsidR="009F17B1" w:rsidRPr="008743DA">
        <w:rPr>
          <w:rFonts w:ascii="TH SarabunPSK" w:hAnsi="TH SarabunPSK" w:cs="TH SarabunPSK"/>
          <w:u w:val="none"/>
        </w:rPr>
        <w:t>{{title}}</w:t>
      </w:r>
      <w:r w:rsidR="006C536B" w:rsidRPr="008743DA">
        <w:rPr>
          <w:rFonts w:ascii="TH SarabunPSK" w:hAnsi="TH SarabunPSK" w:cs="TH SarabunPSK"/>
          <w:u w:val="none"/>
        </w:rPr>
        <w:t>”</w:t>
      </w:r>
    </w:p>
    <w:p w14:paraId="0CA10154" w14:textId="2E1EAFDA" w:rsidR="00286FAC" w:rsidRPr="008743DA" w:rsidRDefault="00BD2E37" w:rsidP="002441E4">
      <w:pPr>
        <w:pStyle w:val="a3"/>
        <w:rPr>
          <w:rFonts w:ascii="TH SarabunPSK" w:hAnsi="TH SarabunPSK" w:cs="TH SarabunPSK"/>
          <w:u w:val="none"/>
        </w:rPr>
      </w:pPr>
      <w:r w:rsidRPr="008743DA">
        <w:rPr>
          <w:rFonts w:ascii="TH SarabunPSK" w:hAnsi="TH SarabunPSK" w:cs="TH SarabunPSK"/>
          <w:u w:val="none"/>
        </w:rPr>
        <w:t>---------------------------------------</w:t>
      </w:r>
    </w:p>
    <w:p w14:paraId="17BCAD4A" w14:textId="6A3B6C23" w:rsidR="00BD2E37" w:rsidRPr="008743DA" w:rsidRDefault="00040D71" w:rsidP="002441E4">
      <w:pPr>
        <w:pStyle w:val="ab"/>
        <w:tabs>
          <w:tab w:val="left" w:pos="1418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743DA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B03577" w:rsidRPr="008743DA">
        <w:rPr>
          <w:rFonts w:ascii="TH SarabunPSK" w:hAnsi="TH SarabunPSK" w:cs="TH SarabunPSK"/>
          <w:sz w:val="32"/>
          <w:szCs w:val="32"/>
          <w:cs/>
        </w:rPr>
        <w:t>เพื</w:t>
      </w:r>
      <w:r w:rsidR="00F716D9" w:rsidRPr="008743DA">
        <w:rPr>
          <w:rFonts w:ascii="TH SarabunPSK" w:hAnsi="TH SarabunPSK" w:cs="TH SarabunPSK"/>
          <w:sz w:val="32"/>
          <w:szCs w:val="32"/>
          <w:cs/>
        </w:rPr>
        <w:t>่</w:t>
      </w:r>
      <w:r w:rsidR="00B03577" w:rsidRPr="008743DA">
        <w:rPr>
          <w:rFonts w:ascii="TH SarabunPSK" w:hAnsi="TH SarabunPSK" w:cs="TH SarabunPSK"/>
          <w:sz w:val="32"/>
          <w:szCs w:val="32"/>
          <w:cs/>
        </w:rPr>
        <w:t>อให้</w:t>
      </w:r>
      <w:r w:rsidR="0014099C" w:rsidRPr="008743DA">
        <w:rPr>
          <w:rFonts w:ascii="TH SarabunPSK" w:hAnsi="TH SarabunPSK" w:cs="TH SarabunPSK"/>
          <w:sz w:val="32"/>
          <w:szCs w:val="32"/>
          <w:cs/>
        </w:rPr>
        <w:t>การดำเนินการเกี</w:t>
      </w:r>
      <w:r w:rsidR="00F716D9" w:rsidRPr="008743DA">
        <w:rPr>
          <w:rFonts w:ascii="TH SarabunPSK" w:hAnsi="TH SarabunPSK" w:cs="TH SarabunPSK"/>
          <w:sz w:val="32"/>
          <w:szCs w:val="32"/>
          <w:cs/>
        </w:rPr>
        <w:t>่</w:t>
      </w:r>
      <w:r w:rsidR="0014099C" w:rsidRPr="008743DA">
        <w:rPr>
          <w:rFonts w:ascii="TH SarabunPSK" w:hAnsi="TH SarabunPSK" w:cs="TH SarabunPSK"/>
          <w:sz w:val="32"/>
          <w:szCs w:val="32"/>
          <w:cs/>
        </w:rPr>
        <w:t>ยวก</w:t>
      </w:r>
      <w:r w:rsidR="00F716D9" w:rsidRPr="008743DA">
        <w:rPr>
          <w:rFonts w:ascii="TH SarabunPSK" w:hAnsi="TH SarabunPSK" w:cs="TH SarabunPSK"/>
          <w:sz w:val="32"/>
          <w:szCs w:val="32"/>
          <w:cs/>
        </w:rPr>
        <w:t>ั</w:t>
      </w:r>
      <w:r w:rsidR="0014099C" w:rsidRPr="008743DA">
        <w:rPr>
          <w:rFonts w:ascii="TH SarabunPSK" w:hAnsi="TH SarabunPSK" w:cs="TH SarabunPSK"/>
          <w:sz w:val="32"/>
          <w:szCs w:val="32"/>
          <w:cs/>
        </w:rPr>
        <w:t>บภารก</w:t>
      </w:r>
      <w:r w:rsidR="00F716D9" w:rsidRPr="008743DA">
        <w:rPr>
          <w:rFonts w:ascii="TH SarabunPSK" w:hAnsi="TH SarabunPSK" w:cs="TH SarabunPSK"/>
          <w:sz w:val="32"/>
          <w:szCs w:val="32"/>
          <w:cs/>
        </w:rPr>
        <w:t>ิ</w:t>
      </w:r>
      <w:r w:rsidR="0014099C" w:rsidRPr="008743DA">
        <w:rPr>
          <w:rFonts w:ascii="TH SarabunPSK" w:hAnsi="TH SarabunPSK" w:cs="TH SarabunPSK"/>
          <w:sz w:val="32"/>
          <w:szCs w:val="32"/>
          <w:cs/>
        </w:rPr>
        <w:t>จ</w:t>
      </w:r>
      <w:r w:rsidR="003C4F55" w:rsidRPr="008743DA">
        <w:rPr>
          <w:rFonts w:ascii="TH SarabunPSK" w:hAnsi="TH SarabunPSK" w:cs="TH SarabunPSK"/>
          <w:sz w:val="32"/>
          <w:szCs w:val="32"/>
          <w:cs/>
        </w:rPr>
        <w:t xml:space="preserve">ตามวัตถุประสงค์ของมหาวิทยาลัยตามมาตรา </w:t>
      </w:r>
      <w:r w:rsidR="00983801" w:rsidRPr="008743DA">
        <w:rPr>
          <w:rFonts w:ascii="TH SarabunPSK" w:hAnsi="TH SarabunPSK" w:cs="TH SarabunPSK"/>
          <w:sz w:val="32"/>
          <w:szCs w:val="32"/>
          <w:cs/>
        </w:rPr>
        <w:t>๗</w:t>
      </w:r>
      <w:r w:rsidR="00F716D9" w:rsidRPr="008743D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C4F55" w:rsidRPr="008743DA">
        <w:rPr>
          <w:rFonts w:ascii="TH SarabunPSK" w:hAnsi="TH SarabunPSK" w:cs="TH SarabunPSK"/>
          <w:sz w:val="32"/>
          <w:szCs w:val="32"/>
          <w:cs/>
        </w:rPr>
        <w:t xml:space="preserve">แห่งพระราชบัญญัติมหาวิทยาลัยเชียงใหม่ พ.ศ. </w:t>
      </w:r>
      <w:r w:rsidR="00983801" w:rsidRPr="008743DA">
        <w:rPr>
          <w:rFonts w:ascii="TH SarabunPSK" w:hAnsi="TH SarabunPSK" w:cs="TH SarabunPSK"/>
          <w:sz w:val="32"/>
          <w:szCs w:val="32"/>
          <w:cs/>
        </w:rPr>
        <w:t>๒๕๕๑</w:t>
      </w:r>
      <w:r w:rsidR="003C4F55" w:rsidRPr="008743D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82EA4" w:rsidRPr="008743DA">
        <w:rPr>
          <w:rFonts w:ascii="TH SarabunPSK" w:hAnsi="TH SarabunPSK" w:cs="TH SarabunPSK"/>
          <w:sz w:val="32"/>
          <w:szCs w:val="32"/>
          <w:cs/>
        </w:rPr>
        <w:t>เป็นไปด้วยความเรียบร้อย รวดเร็วและมีประสิทธิภาพ</w:t>
      </w:r>
    </w:p>
    <w:p w14:paraId="3C50A515" w14:textId="7EFD5565" w:rsidR="00BD2E37" w:rsidRPr="008743DA" w:rsidRDefault="00BD2E37" w:rsidP="002441E4">
      <w:pPr>
        <w:pStyle w:val="ab"/>
        <w:tabs>
          <w:tab w:val="left" w:pos="1418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743DA">
        <w:rPr>
          <w:rFonts w:ascii="TH SarabunPSK" w:hAnsi="TH SarabunPSK" w:cs="TH SarabunPSK"/>
          <w:sz w:val="32"/>
          <w:szCs w:val="32"/>
          <w:cs/>
        </w:rPr>
        <w:tab/>
      </w:r>
      <w:r w:rsidR="00B03577" w:rsidRPr="008743DA">
        <w:rPr>
          <w:rFonts w:ascii="TH SarabunPSK" w:hAnsi="TH SarabunPSK" w:cs="TH SarabunPSK"/>
          <w:sz w:val="32"/>
          <w:szCs w:val="32"/>
          <w:cs/>
        </w:rPr>
        <w:t>อาศัยอำนาจตามความในมาตรา ๓๕</w:t>
      </w:r>
      <w:r w:rsidR="00B03577" w:rsidRPr="008743DA">
        <w:rPr>
          <w:rFonts w:ascii="TH SarabunPSK" w:hAnsi="TH SarabunPSK" w:cs="TH SarabunPSK"/>
          <w:sz w:val="32"/>
          <w:szCs w:val="32"/>
        </w:rPr>
        <w:t xml:space="preserve"> </w:t>
      </w:r>
      <w:r w:rsidR="00B03577" w:rsidRPr="008743DA">
        <w:rPr>
          <w:rFonts w:ascii="TH SarabunPSK" w:hAnsi="TH SarabunPSK" w:cs="TH SarabunPSK"/>
          <w:sz w:val="32"/>
          <w:szCs w:val="32"/>
          <w:cs/>
        </w:rPr>
        <w:t>และมาตรา ๓๘</w:t>
      </w:r>
      <w:r w:rsidR="00B03577" w:rsidRPr="008743DA">
        <w:rPr>
          <w:rFonts w:ascii="TH SarabunPSK" w:hAnsi="TH SarabunPSK" w:cs="TH SarabunPSK"/>
          <w:sz w:val="32"/>
          <w:szCs w:val="32"/>
        </w:rPr>
        <w:t xml:space="preserve"> </w:t>
      </w:r>
      <w:r w:rsidR="00B03577" w:rsidRPr="008743DA">
        <w:rPr>
          <w:rFonts w:ascii="TH SarabunPSK" w:hAnsi="TH SarabunPSK" w:cs="TH SarabunPSK"/>
          <w:sz w:val="32"/>
          <w:szCs w:val="32"/>
          <w:cs/>
        </w:rPr>
        <w:t>แห่งพระราชบัญญัติมหาวิทยาลัยเชียงใหม่ พ</w:t>
      </w:r>
      <w:r w:rsidR="00B03577" w:rsidRPr="008743DA">
        <w:rPr>
          <w:rFonts w:ascii="TH SarabunPSK" w:hAnsi="TH SarabunPSK" w:cs="TH SarabunPSK"/>
          <w:sz w:val="32"/>
          <w:szCs w:val="32"/>
        </w:rPr>
        <w:t>.</w:t>
      </w:r>
      <w:r w:rsidR="00B03577" w:rsidRPr="008743DA">
        <w:rPr>
          <w:rFonts w:ascii="TH SarabunPSK" w:hAnsi="TH SarabunPSK" w:cs="TH SarabunPSK"/>
          <w:sz w:val="32"/>
          <w:szCs w:val="32"/>
          <w:cs/>
        </w:rPr>
        <w:t>ศ</w:t>
      </w:r>
      <w:r w:rsidR="00B03577" w:rsidRPr="008743DA">
        <w:rPr>
          <w:rFonts w:ascii="TH SarabunPSK" w:hAnsi="TH SarabunPSK" w:cs="TH SarabunPSK"/>
          <w:sz w:val="32"/>
          <w:szCs w:val="32"/>
        </w:rPr>
        <w:t xml:space="preserve">. </w:t>
      </w:r>
      <w:r w:rsidR="00B03577" w:rsidRPr="008743DA">
        <w:rPr>
          <w:rFonts w:ascii="TH SarabunPSK" w:hAnsi="TH SarabunPSK" w:cs="TH SarabunPSK"/>
          <w:sz w:val="32"/>
          <w:szCs w:val="32"/>
          <w:cs/>
        </w:rPr>
        <w:t>๒๕๕๑</w:t>
      </w:r>
      <w:r w:rsidR="00B03577" w:rsidRPr="008743DA">
        <w:rPr>
          <w:rFonts w:ascii="TH SarabunPSK" w:hAnsi="TH SarabunPSK" w:cs="TH SarabunPSK"/>
          <w:sz w:val="32"/>
          <w:szCs w:val="32"/>
        </w:rPr>
        <w:t xml:space="preserve"> </w:t>
      </w:r>
      <w:r w:rsidR="006C0FA6" w:rsidRPr="008743DA">
        <w:rPr>
          <w:rFonts w:ascii="TH SarabunPSK" w:hAnsi="TH SarabunPSK" w:cs="TH SarabunPSK"/>
          <w:sz w:val="32"/>
          <w:szCs w:val="32"/>
          <w:cs/>
        </w:rPr>
        <w:t>ประกอบกับข้อ ๑๔ ของข้อบังคับมหาวิทยาลัยเชียงใหม่ ว่าด้วยการรักษาการแทน การมอบอำนาจให้ปฏิบัติการแทน  และการมอบอำนาจช่วงให้ปฏิบัติการแทนของผู้ดำรงตำแหน่งต่าง ๆ ในมหาวิทยาลัยเชียงใหม่  พ.ศ. ๒๕๕๔</w:t>
      </w:r>
      <w:r w:rsidR="002308D2" w:rsidRPr="008743DA">
        <w:rPr>
          <w:rFonts w:ascii="TH SarabunPSK" w:hAnsi="TH SarabunPSK" w:cs="TH SarabunPSK"/>
          <w:sz w:val="32"/>
          <w:szCs w:val="32"/>
        </w:rPr>
        <w:t xml:space="preserve"> </w:t>
      </w:r>
      <w:r w:rsidR="002308D2" w:rsidRPr="008743DA">
        <w:rPr>
          <w:rFonts w:ascii="TH SarabunPSK" w:hAnsi="TH SarabunPSK" w:cs="TH SarabunPSK"/>
          <w:sz w:val="32"/>
          <w:szCs w:val="32"/>
          <w:cs/>
        </w:rPr>
        <w:t>และที่แก้ไขเพิ่มเติม</w:t>
      </w:r>
      <w:r w:rsidR="006C0FA6" w:rsidRPr="008743D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3577" w:rsidRPr="008743DA">
        <w:rPr>
          <w:rFonts w:ascii="TH SarabunPSK" w:hAnsi="TH SarabunPSK" w:cs="TH SarabunPSK"/>
          <w:sz w:val="32"/>
          <w:szCs w:val="32"/>
          <w:cs/>
        </w:rPr>
        <w:t>จึง</w:t>
      </w:r>
      <w:r w:rsidR="006C0FA6" w:rsidRPr="008743DA">
        <w:rPr>
          <w:rFonts w:ascii="TH SarabunPSK" w:hAnsi="TH SarabunPSK" w:cs="TH SarabunPSK"/>
          <w:sz w:val="32"/>
          <w:szCs w:val="32"/>
          <w:cs/>
        </w:rPr>
        <w:t>มอบอำนาจ ดังนี้</w:t>
      </w:r>
    </w:p>
    <w:p w14:paraId="7CD9EF1E" w14:textId="394E2E6A" w:rsidR="00BD2E37" w:rsidRPr="008743DA" w:rsidRDefault="00BD2E37" w:rsidP="00391186">
      <w:pPr>
        <w:pStyle w:val="ab"/>
        <w:tabs>
          <w:tab w:val="left" w:pos="1418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743DA">
        <w:rPr>
          <w:rFonts w:ascii="TH SarabunPSK" w:hAnsi="TH SarabunPSK" w:cs="TH SarabunPSK"/>
          <w:sz w:val="32"/>
          <w:szCs w:val="32"/>
          <w:cs/>
        </w:rPr>
        <w:tab/>
      </w:r>
      <w:r w:rsidR="006C0FA6" w:rsidRPr="008743DA">
        <w:rPr>
          <w:rFonts w:ascii="TH SarabunPSK" w:hAnsi="TH SarabunPSK" w:cs="TH SarabunPSK"/>
          <w:sz w:val="32"/>
          <w:szCs w:val="32"/>
          <w:cs/>
        </w:rPr>
        <w:t xml:space="preserve">ข้อ ๑. มอบอำนาจให้ </w:t>
      </w:r>
      <w:r w:rsidR="009F17B1" w:rsidRPr="008743DA">
        <w:rPr>
          <w:rFonts w:ascii="TH SarabunPSK" w:hAnsi="TH SarabunPSK" w:cs="TH SarabunPSK"/>
          <w:sz w:val="32"/>
          <w:szCs w:val="32"/>
        </w:rPr>
        <w:t>{{</w:t>
      </w:r>
      <w:proofErr w:type="spellStart"/>
      <w:r w:rsidR="009F17B1" w:rsidRPr="008743DA">
        <w:rPr>
          <w:rFonts w:ascii="TH SarabunPSK" w:hAnsi="TH SarabunPSK" w:cs="TH SarabunPSK"/>
          <w:sz w:val="32"/>
          <w:szCs w:val="32"/>
        </w:rPr>
        <w:t>authorizeTo</w:t>
      </w:r>
      <w:proofErr w:type="spellEnd"/>
      <w:r w:rsidR="009F17B1" w:rsidRPr="008743DA">
        <w:rPr>
          <w:rFonts w:ascii="TH SarabunPSK" w:hAnsi="TH SarabunPSK" w:cs="TH SarabunPSK"/>
          <w:sz w:val="32"/>
          <w:szCs w:val="32"/>
        </w:rPr>
        <w:t>}}</w:t>
      </w:r>
      <w:r w:rsidR="009F17B1" w:rsidRPr="008743D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C0FA6" w:rsidRPr="008743DA">
        <w:rPr>
          <w:rFonts w:ascii="TH SarabunPSK" w:hAnsi="TH SarabunPSK" w:cs="TH SarabunPSK"/>
          <w:sz w:val="32"/>
          <w:szCs w:val="32"/>
          <w:cs/>
        </w:rPr>
        <w:t>ตำแหน่ง</w:t>
      </w:r>
      <w:r w:rsidR="00E65A9A" w:rsidRPr="008743D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F17B1" w:rsidRPr="008743DA">
        <w:rPr>
          <w:rFonts w:ascii="TH SarabunPSK" w:hAnsi="TH SarabunPSK" w:cs="TH SarabunPSK"/>
          <w:sz w:val="32"/>
          <w:szCs w:val="32"/>
        </w:rPr>
        <w:t>{{position}}</w:t>
      </w:r>
      <w:r w:rsidR="00E65A9A" w:rsidRPr="008743D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C0FA6" w:rsidRPr="008743DA">
        <w:rPr>
          <w:rFonts w:ascii="TH SarabunPSK" w:hAnsi="TH SarabunPSK" w:cs="TH SarabunPSK"/>
          <w:sz w:val="32"/>
          <w:szCs w:val="32"/>
          <w:cs/>
        </w:rPr>
        <w:t>สังกัด</w:t>
      </w:r>
      <w:r w:rsidR="00E65A9A" w:rsidRPr="008743D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F17B1" w:rsidRPr="008743DA">
        <w:rPr>
          <w:rFonts w:ascii="TH SarabunPSK" w:hAnsi="TH SarabunPSK" w:cs="TH SarabunPSK"/>
          <w:sz w:val="32"/>
          <w:szCs w:val="32"/>
        </w:rPr>
        <w:t>{{affiliation}}</w:t>
      </w:r>
      <w:r w:rsidRPr="008743D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C0FA6" w:rsidRPr="008743DA">
        <w:rPr>
          <w:rFonts w:ascii="TH SarabunPSK" w:hAnsi="TH SarabunPSK" w:cs="TH SarabunPSK"/>
          <w:sz w:val="32"/>
          <w:szCs w:val="32"/>
          <w:cs/>
        </w:rPr>
        <w:t>เป็นผู้มีอำนาจ</w:t>
      </w:r>
      <w:r w:rsidR="003C4F55" w:rsidRPr="008743DA">
        <w:rPr>
          <w:rFonts w:ascii="TH SarabunPSK" w:hAnsi="TH SarabunPSK" w:cs="TH SarabunPSK"/>
          <w:sz w:val="32"/>
          <w:szCs w:val="32"/>
          <w:cs/>
        </w:rPr>
        <w:t>ในก</w:t>
      </w:r>
      <w:r w:rsidR="00D33073" w:rsidRPr="008743DA">
        <w:rPr>
          <w:rFonts w:ascii="TH SarabunPSK" w:hAnsi="TH SarabunPSK" w:cs="TH SarabunPSK"/>
          <w:sz w:val="32"/>
          <w:szCs w:val="32"/>
          <w:cs/>
        </w:rPr>
        <w:t>า</w:t>
      </w:r>
      <w:r w:rsidR="004A7387" w:rsidRPr="008743DA">
        <w:rPr>
          <w:rFonts w:ascii="TH SarabunPSK" w:hAnsi="TH SarabunPSK" w:cs="TH SarabunPSK"/>
          <w:sz w:val="32"/>
          <w:szCs w:val="32"/>
          <w:cs/>
        </w:rPr>
        <w:t>ร</w:t>
      </w:r>
      <w:r w:rsidR="00DA08A6" w:rsidRPr="008743D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F17B1" w:rsidRPr="008743DA">
        <w:rPr>
          <w:rFonts w:ascii="TH SarabunPSK" w:hAnsi="TH SarabunPSK" w:cs="TH SarabunPSK"/>
          <w:sz w:val="32"/>
          <w:szCs w:val="32"/>
        </w:rPr>
        <w:t>{{</w:t>
      </w:r>
      <w:proofErr w:type="spellStart"/>
      <w:r w:rsidR="009F17B1" w:rsidRPr="008743DA">
        <w:rPr>
          <w:rFonts w:ascii="TH SarabunPSK" w:hAnsi="TH SarabunPSK" w:cs="TH SarabunPSK"/>
          <w:sz w:val="32"/>
          <w:szCs w:val="32"/>
        </w:rPr>
        <w:t>authorizeText</w:t>
      </w:r>
      <w:proofErr w:type="spellEnd"/>
      <w:r w:rsidR="009F17B1" w:rsidRPr="008743DA">
        <w:rPr>
          <w:rFonts w:ascii="TH SarabunPSK" w:hAnsi="TH SarabunPSK" w:cs="TH SarabunPSK"/>
          <w:sz w:val="32"/>
          <w:szCs w:val="32"/>
        </w:rPr>
        <w:t>}}</w:t>
      </w:r>
      <w:r w:rsidRPr="008743DA"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</w:p>
    <w:p w14:paraId="4FB73F98" w14:textId="29ACB710" w:rsidR="00D01477" w:rsidRPr="008743DA" w:rsidRDefault="00BD2E37" w:rsidP="002441E4">
      <w:pPr>
        <w:pStyle w:val="ab"/>
        <w:tabs>
          <w:tab w:val="left" w:pos="1418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743DA">
        <w:rPr>
          <w:rFonts w:ascii="TH SarabunPSK" w:hAnsi="TH SarabunPSK" w:cs="TH SarabunPSK"/>
          <w:sz w:val="32"/>
          <w:szCs w:val="32"/>
          <w:cs/>
        </w:rPr>
        <w:tab/>
      </w:r>
      <w:r w:rsidR="00282EA4" w:rsidRPr="008743DA">
        <w:rPr>
          <w:rFonts w:ascii="TH SarabunPSK" w:hAnsi="TH SarabunPSK" w:cs="TH SarabunPSK"/>
          <w:sz w:val="32"/>
          <w:szCs w:val="32"/>
          <w:cs/>
        </w:rPr>
        <w:t xml:space="preserve">ข้อ </w:t>
      </w:r>
      <w:r w:rsidR="00983801" w:rsidRPr="008743DA">
        <w:rPr>
          <w:rFonts w:ascii="TH SarabunPSK" w:hAnsi="TH SarabunPSK" w:cs="TH SarabunPSK"/>
          <w:sz w:val="32"/>
          <w:szCs w:val="32"/>
          <w:cs/>
        </w:rPr>
        <w:t>๒</w:t>
      </w:r>
      <w:r w:rsidR="00282EA4" w:rsidRPr="008743DA">
        <w:rPr>
          <w:rFonts w:ascii="TH SarabunPSK" w:hAnsi="TH SarabunPSK" w:cs="TH SarabunPSK"/>
          <w:sz w:val="32"/>
          <w:szCs w:val="32"/>
          <w:cs/>
        </w:rPr>
        <w:t>.</w:t>
      </w:r>
      <w:r w:rsidR="003C4F55" w:rsidRPr="008743DA">
        <w:rPr>
          <w:rFonts w:ascii="TH SarabunPSK" w:hAnsi="TH SarabunPSK" w:cs="TH SarabunPSK"/>
          <w:sz w:val="32"/>
          <w:szCs w:val="32"/>
          <w:cs/>
        </w:rPr>
        <w:t xml:space="preserve"> ให้</w:t>
      </w:r>
      <w:r w:rsidR="00282EA4" w:rsidRPr="008743DA">
        <w:rPr>
          <w:rFonts w:ascii="TH SarabunPSK" w:hAnsi="TH SarabunPSK" w:cs="TH SarabunPSK"/>
          <w:sz w:val="32"/>
          <w:szCs w:val="32"/>
          <w:cs/>
        </w:rPr>
        <w:t>ผู้รับมอบอำนาจปฏิบัติหน้าที่</w:t>
      </w:r>
      <w:r w:rsidR="003C4F55" w:rsidRPr="008743DA">
        <w:rPr>
          <w:rFonts w:ascii="TH SarabunPSK" w:hAnsi="TH SarabunPSK" w:cs="TH SarabunPSK"/>
          <w:sz w:val="32"/>
          <w:szCs w:val="32"/>
          <w:cs/>
        </w:rPr>
        <w:t>ตามกรอบที่ได้รับมอบอำนาจโดยชอบด้วยกฎหมาย ข้อบังคับ ระเบียบ ประกาศและคำสั่งของมหาวิทยาลัยโดยเคร่งครัด ทั้งนี้ต้อง</w:t>
      </w:r>
      <w:r w:rsidR="00282EA4" w:rsidRPr="008743DA">
        <w:rPr>
          <w:rFonts w:ascii="TH SarabunPSK" w:hAnsi="TH SarabunPSK" w:cs="TH SarabunPSK"/>
          <w:sz w:val="32"/>
          <w:szCs w:val="32"/>
          <w:cs/>
        </w:rPr>
        <w:t>คำนึงถึงผลของการกระทำ</w:t>
      </w:r>
      <w:r w:rsidR="00F716D9" w:rsidRPr="008743D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82EA4" w:rsidRPr="008743DA">
        <w:rPr>
          <w:rFonts w:ascii="TH SarabunPSK" w:hAnsi="TH SarabunPSK" w:cs="TH SarabunPSK"/>
          <w:sz w:val="32"/>
          <w:szCs w:val="32"/>
          <w:cs/>
        </w:rPr>
        <w:t>และ</w:t>
      </w:r>
      <w:r w:rsidR="003C4F55" w:rsidRPr="008743DA">
        <w:rPr>
          <w:rFonts w:ascii="TH SarabunPSK" w:hAnsi="TH SarabunPSK" w:cs="TH SarabunPSK"/>
          <w:sz w:val="32"/>
          <w:szCs w:val="32"/>
          <w:cs/>
        </w:rPr>
        <w:t>ความ</w:t>
      </w:r>
      <w:r w:rsidR="00282EA4" w:rsidRPr="008743DA">
        <w:rPr>
          <w:rFonts w:ascii="TH SarabunPSK" w:hAnsi="TH SarabunPSK" w:cs="TH SarabunPSK"/>
          <w:sz w:val="32"/>
          <w:szCs w:val="32"/>
          <w:cs/>
        </w:rPr>
        <w:t>รับผิดของการกระทำนั้นทั้งทางแพ่ง ทางอาญา และทางปกครองด้วย</w:t>
      </w:r>
    </w:p>
    <w:p w14:paraId="7474581B" w14:textId="2570A299" w:rsidR="001115B0" w:rsidRPr="008743DA" w:rsidRDefault="00D01477" w:rsidP="002441E4">
      <w:pPr>
        <w:pStyle w:val="ab"/>
        <w:tabs>
          <w:tab w:val="left" w:pos="1418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743DA">
        <w:rPr>
          <w:rFonts w:ascii="TH SarabunPSK" w:hAnsi="TH SarabunPSK" w:cs="TH SarabunPSK"/>
          <w:sz w:val="32"/>
          <w:szCs w:val="32"/>
          <w:cs/>
        </w:rPr>
        <w:tab/>
      </w:r>
      <w:r w:rsidR="006C0FA6" w:rsidRPr="008743DA">
        <w:rPr>
          <w:rFonts w:ascii="TH SarabunPSK" w:hAnsi="TH SarabunPSK" w:cs="TH SarabunPSK"/>
          <w:sz w:val="32"/>
          <w:szCs w:val="32"/>
          <w:cs/>
        </w:rPr>
        <w:t xml:space="preserve">ข้อ </w:t>
      </w:r>
      <w:r w:rsidR="00983801" w:rsidRPr="008743DA">
        <w:rPr>
          <w:rFonts w:ascii="TH SarabunPSK" w:hAnsi="TH SarabunPSK" w:cs="TH SarabunPSK"/>
          <w:sz w:val="32"/>
          <w:szCs w:val="32"/>
          <w:cs/>
        </w:rPr>
        <w:t>๓</w:t>
      </w:r>
      <w:r w:rsidR="0086312C" w:rsidRPr="008743DA">
        <w:rPr>
          <w:rFonts w:ascii="TH SarabunPSK" w:hAnsi="TH SarabunPSK" w:cs="TH SarabunPSK"/>
          <w:sz w:val="32"/>
          <w:szCs w:val="32"/>
          <w:cs/>
        </w:rPr>
        <w:t>.</w:t>
      </w:r>
      <w:r w:rsidR="005C7503" w:rsidRPr="008743DA">
        <w:rPr>
          <w:rFonts w:ascii="TH SarabunPSK" w:hAnsi="TH SarabunPSK" w:cs="TH SarabunPSK"/>
          <w:sz w:val="32"/>
          <w:szCs w:val="32"/>
        </w:rPr>
        <w:t xml:space="preserve"> </w:t>
      </w:r>
      <w:r w:rsidR="005C7503" w:rsidRPr="008743DA">
        <w:rPr>
          <w:rFonts w:ascii="TH SarabunPSK" w:hAnsi="TH SarabunPSK" w:cs="TH SarabunPSK"/>
          <w:sz w:val="32"/>
          <w:szCs w:val="32"/>
          <w:cs/>
        </w:rPr>
        <w:t>มหาวิทยาลัยเชียงใหม่จะรับผิดต่อการปฏิบัติงานใด ๆ ตามที่ผู้ได้รับมอบอำนาจได้กระทำไปภายในขอบเขตที่ได้รับมอบอำนาจดังกล่าว</w:t>
      </w:r>
      <w:r w:rsidR="003C4F55" w:rsidRPr="008743DA">
        <w:rPr>
          <w:rFonts w:ascii="TH SarabunPSK" w:hAnsi="TH SarabunPSK" w:cs="TH SarabunPSK"/>
          <w:sz w:val="32"/>
          <w:szCs w:val="32"/>
          <w:cs/>
        </w:rPr>
        <w:t>ทุกประการ</w:t>
      </w:r>
      <w:r w:rsidR="00CC2FCF" w:rsidRPr="008743DA">
        <w:rPr>
          <w:rFonts w:ascii="TH SarabunPSK" w:hAnsi="TH SarabunPSK" w:cs="TH SarabunPSK"/>
          <w:sz w:val="32"/>
          <w:szCs w:val="32"/>
        </w:rPr>
        <w:t xml:space="preserve"> </w:t>
      </w:r>
    </w:p>
    <w:p w14:paraId="0F10999B" w14:textId="0AE1990B" w:rsidR="005C459E" w:rsidRPr="008743DA" w:rsidRDefault="00D01477" w:rsidP="0086312C">
      <w:pPr>
        <w:pStyle w:val="ab"/>
        <w:tabs>
          <w:tab w:val="left" w:pos="1418"/>
        </w:tabs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8743DA">
        <w:rPr>
          <w:rFonts w:ascii="TH SarabunPSK" w:hAnsi="TH SarabunPSK" w:cs="TH SarabunPSK"/>
          <w:sz w:val="32"/>
          <w:szCs w:val="32"/>
        </w:rPr>
        <w:tab/>
      </w:r>
      <w:r w:rsidR="00660015" w:rsidRPr="008743DA">
        <w:rPr>
          <w:rFonts w:ascii="TH SarabunPSK" w:hAnsi="TH SarabunPSK" w:cs="TH SarabunPSK"/>
          <w:sz w:val="32"/>
          <w:szCs w:val="32"/>
          <w:cs/>
        </w:rPr>
        <w:t xml:space="preserve">ทั้งนี้ </w:t>
      </w:r>
      <w:r w:rsidRPr="008743D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60015" w:rsidRPr="008743DA">
        <w:rPr>
          <w:rFonts w:ascii="TH SarabunPSK" w:hAnsi="TH SarabunPSK" w:cs="TH SarabunPSK"/>
          <w:sz w:val="32"/>
          <w:szCs w:val="32"/>
          <w:cs/>
        </w:rPr>
        <w:t>ตั้งแต่บัดนี้</w:t>
      </w:r>
      <w:r w:rsidR="00282EA4" w:rsidRPr="008743DA">
        <w:rPr>
          <w:rFonts w:ascii="TH SarabunPSK" w:hAnsi="TH SarabunPSK" w:cs="TH SarabunPSK"/>
          <w:sz w:val="32"/>
          <w:szCs w:val="32"/>
          <w:cs/>
        </w:rPr>
        <w:t>จน</w:t>
      </w:r>
      <w:r w:rsidR="00DA3806" w:rsidRPr="008743DA">
        <w:rPr>
          <w:rFonts w:ascii="TH SarabunPSK" w:hAnsi="TH SarabunPSK" w:cs="TH SarabunPSK"/>
          <w:sz w:val="32"/>
          <w:szCs w:val="32"/>
          <w:cs/>
        </w:rPr>
        <w:t>สิ้นสุด</w:t>
      </w:r>
      <w:r w:rsidR="004372B9" w:rsidRPr="008743DA">
        <w:rPr>
          <w:rFonts w:ascii="TH SarabunPSK" w:hAnsi="TH SarabunPSK" w:cs="TH SarabunPSK"/>
          <w:sz w:val="32"/>
          <w:szCs w:val="32"/>
          <w:cs/>
        </w:rPr>
        <w:t>ขอบเขต</w:t>
      </w:r>
      <w:r w:rsidR="007330E9" w:rsidRPr="008743DA">
        <w:rPr>
          <w:rFonts w:ascii="TH SarabunPSK" w:hAnsi="TH SarabunPSK" w:cs="TH SarabunPSK"/>
          <w:sz w:val="32"/>
          <w:szCs w:val="32"/>
          <w:cs/>
        </w:rPr>
        <w:t>ภารกิจ</w:t>
      </w:r>
      <w:r w:rsidR="000A63C5" w:rsidRPr="008743DA">
        <w:rPr>
          <w:rFonts w:ascii="TH SarabunPSK" w:hAnsi="TH SarabunPSK" w:cs="TH SarabunPSK"/>
          <w:sz w:val="32"/>
          <w:szCs w:val="32"/>
          <w:cs/>
        </w:rPr>
        <w:t>ตามที่รับมอบ</w:t>
      </w:r>
      <w:r w:rsidR="00DA3806" w:rsidRPr="008743DA">
        <w:rPr>
          <w:rFonts w:ascii="TH SarabunPSK" w:hAnsi="TH SarabunPSK" w:cs="TH SarabunPSK"/>
          <w:sz w:val="32"/>
          <w:szCs w:val="32"/>
          <w:cs/>
        </w:rPr>
        <w:t>อำนาจ</w:t>
      </w:r>
    </w:p>
    <w:p w14:paraId="7D6BEC09" w14:textId="47AEAE6B" w:rsidR="001115B0" w:rsidRPr="008743DA" w:rsidRDefault="00D01477" w:rsidP="002441E4">
      <w:pPr>
        <w:pStyle w:val="ab"/>
        <w:tabs>
          <w:tab w:val="left" w:pos="1418"/>
          <w:tab w:val="left" w:pos="1985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743DA">
        <w:rPr>
          <w:rFonts w:ascii="TH SarabunPSK" w:hAnsi="TH SarabunPSK" w:cs="TH SarabunPSK"/>
          <w:sz w:val="32"/>
          <w:szCs w:val="32"/>
          <w:cs/>
        </w:rPr>
        <w:tab/>
      </w:r>
      <w:r w:rsidRPr="008743DA">
        <w:rPr>
          <w:rFonts w:ascii="TH SarabunPSK" w:hAnsi="TH SarabunPSK" w:cs="TH SarabunPSK"/>
          <w:sz w:val="32"/>
          <w:szCs w:val="32"/>
          <w:cs/>
        </w:rPr>
        <w:tab/>
      </w:r>
      <w:r w:rsidR="00660015" w:rsidRPr="008743DA">
        <w:rPr>
          <w:rFonts w:ascii="TH SarabunPSK" w:hAnsi="TH SarabunPSK" w:cs="TH SarabunPSK"/>
          <w:sz w:val="32"/>
          <w:szCs w:val="32"/>
          <w:cs/>
        </w:rPr>
        <w:t>สั่ง ณ วันที่</w:t>
      </w:r>
      <w:r w:rsidR="0069394D" w:rsidRPr="008743DA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="006B6E4B" w:rsidRPr="008743DA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69394D" w:rsidRPr="008743DA">
        <w:rPr>
          <w:rFonts w:ascii="TH SarabunPSK" w:hAnsi="TH SarabunPSK" w:cs="TH SarabunPSK"/>
          <w:sz w:val="32"/>
          <w:szCs w:val="32"/>
          <w:cs/>
        </w:rPr>
        <w:t xml:space="preserve">  </w:t>
      </w:r>
    </w:p>
    <w:p w14:paraId="41375014" w14:textId="77777777" w:rsidR="00ED3B1C" w:rsidRPr="008743DA" w:rsidRDefault="00E65A9A" w:rsidP="002441E4">
      <w:pPr>
        <w:tabs>
          <w:tab w:val="left" w:pos="4395"/>
        </w:tabs>
        <w:rPr>
          <w:rFonts w:ascii="TH SarabunPSK" w:hAnsi="TH SarabunPSK" w:cs="TH SarabunPSK"/>
          <w:spacing w:val="0"/>
          <w:sz w:val="32"/>
          <w:szCs w:val="32"/>
        </w:rPr>
      </w:pPr>
      <w:r w:rsidRPr="008743DA">
        <w:rPr>
          <w:rFonts w:ascii="TH SarabunPSK" w:hAnsi="TH SarabunPSK" w:cs="TH SarabunPSK"/>
          <w:spacing w:val="0"/>
          <w:sz w:val="32"/>
          <w:szCs w:val="32"/>
        </w:rPr>
        <w:tab/>
      </w:r>
    </w:p>
    <w:p w14:paraId="61822F46" w14:textId="77777777" w:rsidR="00E64894" w:rsidRPr="008743DA" w:rsidRDefault="00E64894" w:rsidP="002441E4">
      <w:pPr>
        <w:tabs>
          <w:tab w:val="left" w:pos="4395"/>
        </w:tabs>
        <w:rPr>
          <w:rFonts w:ascii="TH SarabunPSK" w:hAnsi="TH SarabunPSK" w:cs="TH SarabunPSK"/>
          <w:spacing w:val="0"/>
          <w:sz w:val="32"/>
          <w:szCs w:val="32"/>
        </w:rPr>
      </w:pPr>
    </w:p>
    <w:p w14:paraId="026FDA8A" w14:textId="77777777" w:rsidR="00ED3B1C" w:rsidRPr="008743DA" w:rsidRDefault="00ED3B1C" w:rsidP="002441E4">
      <w:pPr>
        <w:tabs>
          <w:tab w:val="left" w:pos="4395"/>
        </w:tabs>
        <w:rPr>
          <w:rFonts w:ascii="TH SarabunPSK" w:hAnsi="TH SarabunPSK" w:cs="TH SarabunPSK"/>
          <w:spacing w:val="0"/>
          <w:sz w:val="32"/>
          <w:szCs w:val="32"/>
        </w:rPr>
      </w:pPr>
    </w:p>
    <w:p w14:paraId="1B27D13B" w14:textId="77777777" w:rsidR="000E3D91" w:rsidRPr="008743DA" w:rsidRDefault="000E3D91" w:rsidP="002441E4">
      <w:pPr>
        <w:tabs>
          <w:tab w:val="left" w:pos="4395"/>
        </w:tabs>
        <w:rPr>
          <w:rFonts w:ascii="TH SarabunPSK" w:hAnsi="TH SarabunPSK" w:cs="TH SarabunPSK"/>
          <w:spacing w:val="0"/>
          <w:sz w:val="32"/>
          <w:szCs w:val="32"/>
        </w:rPr>
      </w:pPr>
    </w:p>
    <w:p w14:paraId="05EBC6A3" w14:textId="2F3143DF" w:rsidR="00E65A9A" w:rsidRPr="008743DA" w:rsidRDefault="00ED3B1C" w:rsidP="002441E4">
      <w:pPr>
        <w:tabs>
          <w:tab w:val="left" w:pos="4395"/>
        </w:tabs>
        <w:rPr>
          <w:rFonts w:ascii="TH SarabunPSK" w:hAnsi="TH SarabunPSK" w:cs="TH SarabunPSK"/>
          <w:spacing w:val="0"/>
          <w:sz w:val="32"/>
          <w:szCs w:val="32"/>
        </w:rPr>
      </w:pPr>
      <w:r w:rsidRPr="008743DA">
        <w:rPr>
          <w:rFonts w:ascii="TH SarabunPSK" w:hAnsi="TH SarabunPSK" w:cs="TH SarabunPSK"/>
          <w:spacing w:val="0"/>
          <w:sz w:val="32"/>
          <w:szCs w:val="32"/>
        </w:rPr>
        <w:t xml:space="preserve">                                                               </w:t>
      </w:r>
      <w:r w:rsidR="00912983" w:rsidRPr="008743DA">
        <w:rPr>
          <w:rFonts w:ascii="TH SarabunPSK" w:hAnsi="TH SarabunPSK" w:cs="TH SarabunPSK"/>
          <w:spacing w:val="0"/>
          <w:sz w:val="32"/>
          <w:szCs w:val="32"/>
        </w:rPr>
        <w:t>(</w:t>
      </w:r>
      <w:r w:rsidR="00CE232A" w:rsidRPr="008743DA">
        <w:rPr>
          <w:rFonts w:ascii="TH SarabunPSK" w:hAnsi="TH SarabunPSK" w:cs="TH SarabunPSK"/>
          <w:sz w:val="32"/>
          <w:szCs w:val="32"/>
          <w:cs/>
        </w:rPr>
        <w:t>ศาสตราจารย์ ดร.</w:t>
      </w:r>
      <w:r w:rsidR="00671C2E" w:rsidRPr="008743DA">
        <w:rPr>
          <w:rFonts w:ascii="TH SarabunPSK" w:hAnsi="TH SarabunPSK" w:cs="TH SarabunPSK"/>
          <w:sz w:val="32"/>
          <w:szCs w:val="32"/>
          <w:cs/>
        </w:rPr>
        <w:t>นายแพทย์พง</w:t>
      </w:r>
      <w:proofErr w:type="spellStart"/>
      <w:r w:rsidR="00671C2E" w:rsidRPr="008743DA">
        <w:rPr>
          <w:rFonts w:ascii="TH SarabunPSK" w:hAnsi="TH SarabunPSK" w:cs="TH SarabunPSK"/>
          <w:sz w:val="32"/>
          <w:szCs w:val="32"/>
          <w:cs/>
        </w:rPr>
        <w:t>ษ์</w:t>
      </w:r>
      <w:proofErr w:type="spellEnd"/>
      <w:r w:rsidR="00671C2E" w:rsidRPr="008743DA">
        <w:rPr>
          <w:rFonts w:ascii="TH SarabunPSK" w:hAnsi="TH SarabunPSK" w:cs="TH SarabunPSK"/>
          <w:sz w:val="32"/>
          <w:szCs w:val="32"/>
          <w:cs/>
        </w:rPr>
        <w:t>รักษ์</w:t>
      </w:r>
      <w:r w:rsidR="00671C2E" w:rsidRPr="008743DA">
        <w:rPr>
          <w:rFonts w:ascii="TH SarabunPSK" w:hAnsi="TH SarabunPSK" w:cs="TH SarabunPSK"/>
          <w:sz w:val="32"/>
          <w:szCs w:val="32"/>
        </w:rPr>
        <w:t xml:space="preserve"> </w:t>
      </w:r>
      <w:r w:rsidR="00671C2E" w:rsidRPr="008743DA">
        <w:rPr>
          <w:rFonts w:ascii="TH SarabunPSK" w:hAnsi="TH SarabunPSK" w:cs="TH SarabunPSK"/>
          <w:sz w:val="32"/>
          <w:szCs w:val="32"/>
          <w:cs/>
        </w:rPr>
        <w:t>ศรีบัณฑิตมงคล</w:t>
      </w:r>
      <w:r w:rsidR="00912983" w:rsidRPr="008743DA">
        <w:rPr>
          <w:rFonts w:ascii="TH SarabunPSK" w:hAnsi="TH SarabunPSK" w:cs="TH SarabunPSK"/>
          <w:spacing w:val="0"/>
          <w:sz w:val="32"/>
          <w:szCs w:val="32"/>
        </w:rPr>
        <w:t>)</w:t>
      </w:r>
    </w:p>
    <w:p w14:paraId="3A48A2E7" w14:textId="7FECAB27" w:rsidR="00796D43" w:rsidRPr="008743DA" w:rsidRDefault="00E65A9A" w:rsidP="002441E4">
      <w:pPr>
        <w:tabs>
          <w:tab w:val="center" w:pos="6379"/>
        </w:tabs>
        <w:rPr>
          <w:rFonts w:ascii="TH SarabunPSK" w:hAnsi="TH SarabunPSK" w:cs="TH SarabunPSK"/>
          <w:spacing w:val="0"/>
          <w:sz w:val="32"/>
          <w:szCs w:val="32"/>
        </w:rPr>
      </w:pPr>
      <w:r w:rsidRPr="008743DA">
        <w:rPr>
          <w:rFonts w:ascii="TH SarabunPSK" w:hAnsi="TH SarabunPSK" w:cs="TH SarabunPSK"/>
          <w:spacing w:val="0"/>
          <w:sz w:val="32"/>
          <w:szCs w:val="32"/>
        </w:rPr>
        <w:tab/>
      </w:r>
      <w:r w:rsidR="00660015" w:rsidRPr="008743DA">
        <w:rPr>
          <w:rFonts w:ascii="TH SarabunPSK" w:hAnsi="TH SarabunPSK" w:cs="TH SarabunPSK"/>
          <w:spacing w:val="0"/>
          <w:sz w:val="32"/>
          <w:szCs w:val="32"/>
          <w:cs/>
        </w:rPr>
        <w:t>อธิการบดีมหาวิทยาลัยเชียงใหม่</w:t>
      </w:r>
    </w:p>
    <w:sectPr w:rsidR="00796D43" w:rsidRPr="008743DA" w:rsidSect="002441E4">
      <w:headerReference w:type="default" r:id="rId12"/>
      <w:footerReference w:type="default" r:id="rId13"/>
      <w:footerReference w:type="first" r:id="rId14"/>
      <w:pgSz w:w="11906" w:h="16838"/>
      <w:pgMar w:top="284" w:right="720" w:bottom="0" w:left="720" w:header="720" w:footer="998" w:gutter="567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D2CE80" w14:textId="77777777" w:rsidR="00000971" w:rsidRDefault="00000971" w:rsidP="00924835">
      <w:r>
        <w:separator/>
      </w:r>
    </w:p>
  </w:endnote>
  <w:endnote w:type="continuationSeparator" w:id="0">
    <w:p w14:paraId="14F6C7BF" w14:textId="77777777" w:rsidR="00000971" w:rsidRDefault="00000971" w:rsidP="009248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7CCBCCC-E1C5-40D9-A11F-FB5DB34E055B}"/>
    <w:embedBold r:id="rId2" w:fontKey="{68A1FD24-CF54-4949-BB34-357F326F491D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3" w:fontKey="{14F9D5B4-046B-4DB4-90FE-3122C55E4EAC}"/>
    <w:embedBold r:id="rId4" w:fontKey="{BF66BB8A-CE83-4D30-82EF-1D853BDEA223}"/>
    <w:embedItalic r:id="rId5" w:fontKey="{BF4DF5F0-63E0-4538-82D5-FA9B51F1BE1F}"/>
    <w:embedBoldItalic r:id="rId6" w:fontKey="{746BFE6E-93A5-475B-8159-AC83931D46F4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D6767960-70D9-4B91-9AF5-E2639DB64472}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8" w:fontKey="{1778E046-2C4E-4A54-91F2-C657898BB3EB}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  <w:embedRegular r:id="rId9" w:fontKey="{5776B383-ED10-49E0-BB08-74091AB9823F}"/>
    <w:embedBold r:id="rId10" w:fontKey="{2A9291F5-AE80-41FD-B7C0-8A0F36168A0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58DB1E11-81A5-4FB1-8FBE-25D07979F39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FFA3CF4B-23AB-4D6D-9390-5F8B5661C247}"/>
    <w:embedBold r:id="rId13" w:fontKey="{21EBAC9A-B4FD-42AC-96E6-9DFB5E4C650A}"/>
  </w:font>
  <w:font w:name="TH SarabunPSK">
    <w:altName w:val="TH Sarabun PSK"/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4" w:fontKey="{F010AAA9-FEAD-4440-A06C-D64315181192}"/>
    <w:embedBold r:id="rId15" w:fontKey="{F49F73C8-B656-4AF7-B4D9-4F646CBBCA64}"/>
    <w:embedItalic r:id="rId16" w:fontKey="{B2F69AB3-3699-49A7-8036-1DEFF081DB2D}"/>
    <w:embedBoldItalic r:id="rId17" w:fontKey="{2B5955A5-365C-4AEF-B9A7-6CFB00760CB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8" w:fontKey="{C86C246A-F63B-48ED-97DB-4D6EE01078A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6BA03F" w14:textId="5F63621E" w:rsidR="00E06C1A" w:rsidRPr="00E06C1A" w:rsidRDefault="00E06C1A" w:rsidP="00E06C1A">
    <w:pPr>
      <w:tabs>
        <w:tab w:val="left" w:pos="4140"/>
      </w:tabs>
      <w:spacing w:line="380" w:lineRule="exact"/>
      <w:rPr>
        <w:rFonts w:ascii="TH SarabunPSK" w:hAnsi="TH SarabunPSK" w:cs="TH SarabunPSK"/>
        <w:spacing w:val="0"/>
        <w:sz w:val="32"/>
        <w:szCs w:val="32"/>
      </w:rPr>
    </w:pPr>
    <w:r w:rsidRPr="00BD2E37">
      <w:rPr>
        <w:rFonts w:ascii="TH SarabunPSK" w:hAnsi="TH SarabunPSK" w:cs="TH SarabunPSK"/>
        <w:i/>
        <w:iCs/>
        <w:cs/>
      </w:rPr>
      <w:t xml:space="preserve"> </w:t>
    </w:r>
    <w:r w:rsidRPr="00BD2E37">
      <w:rPr>
        <w:rFonts w:ascii="TH SarabunPSK" w:hAnsi="TH SarabunPSK" w:cs="TH SarabunPSK"/>
        <w:i/>
        <w:iCs/>
        <w:cs/>
      </w:rPr>
      <w:t xml:space="preserve">คำสั่งฉบับนี้จัดทำและใช้ลายมือชื่ออิเล็กทรอนิกส์ผ่านระบบ </w:t>
    </w:r>
    <w:r w:rsidRPr="00BD2E37">
      <w:rPr>
        <w:rFonts w:ascii="TH SarabunPSK" w:hAnsi="TH SarabunPSK" w:cs="TH SarabunPSK"/>
        <w:i/>
        <w:iCs/>
      </w:rPr>
      <w:t xml:space="preserve">CMU e-Document </w:t>
    </w:r>
    <w:r w:rsidRPr="00BD2E37">
      <w:rPr>
        <w:rFonts w:ascii="TH SarabunPSK" w:hAnsi="TH SarabunPSK" w:cs="TH SarabunPSK"/>
        <w:i/>
        <w:iCs/>
        <w:cs/>
      </w:rPr>
      <w:t>รหัสอ้างอิง :</w:t>
    </w:r>
    <w:r>
      <w:rPr>
        <w:rFonts w:ascii="TH SarabunPSK" w:hAnsi="TH SarabunPSK" w:cs="TH SarabunPSK"/>
        <w:spacing w:val="0"/>
        <w:sz w:val="32"/>
        <w:szCs w:val="32"/>
      </w:rPr>
      <w:t xml:space="preserve"> </w:t>
    </w:r>
    <w:sdt>
      <w:sdtPr>
        <w:rPr>
          <w:rFonts w:ascii="TH SarabunPSK" w:hAnsi="TH SarabunPSK" w:cs="TH SarabunPSK"/>
          <w:b/>
          <w:bCs/>
          <w:color w:val="1F3864" w:themeColor="accent1" w:themeShade="80"/>
          <w:spacing w:val="0"/>
        </w:rPr>
        <w:alias w:val="เลขที่อ้างอิง"/>
        <w:tag w:val="เลขที่อ้างอิง"/>
        <w:id w:val="1912499041"/>
        <w:placeholder>
          <w:docPart w:val="59D619006C564401986F3AF9813865B1"/>
        </w:placeholder>
        <w:showingPlcHdr/>
      </w:sdtPr>
      <w:sdtEndPr>
        <w:rPr>
          <w:b w:val="0"/>
          <w:bCs w:val="0"/>
          <w:color w:val="auto"/>
          <w:sz w:val="32"/>
          <w:szCs w:val="32"/>
        </w:rPr>
      </w:sdtEndPr>
      <w:sdtContent>
        <w:r w:rsidRPr="000A7FC9">
          <w:rPr>
            <w:rStyle w:val="ac"/>
            <w:rFonts w:ascii="TH SarabunPSK" w:hAnsi="TH SarabunPSK" w:cs="TH SarabunPSK"/>
            <w:b/>
            <w:bCs/>
            <w:i/>
            <w:iCs/>
            <w:color w:val="1F3864" w:themeColor="accent1" w:themeShade="80"/>
            <w:cs/>
          </w:rPr>
          <w:t xml:space="preserve">เลขที่อ้างอิง </w:t>
        </w:r>
        <w:r w:rsidRPr="000A7FC9">
          <w:rPr>
            <w:rStyle w:val="ac"/>
            <w:rFonts w:ascii="TH SarabunPSK" w:hAnsi="TH SarabunPSK" w:cs="TH SarabunPSK"/>
            <w:b/>
            <w:bCs/>
            <w:i/>
            <w:iCs/>
            <w:color w:val="1F3864" w:themeColor="accent1" w:themeShade="80"/>
          </w:rPr>
          <w:t>e-Document</w:t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071CD7" w14:textId="580D5336" w:rsidR="00796D43" w:rsidRPr="00796D43" w:rsidRDefault="00796D43">
    <w:pPr>
      <w:pStyle w:val="a9"/>
      <w:rPr>
        <w:szCs w:val="28"/>
      </w:rPr>
    </w:pPr>
    <w:r w:rsidRPr="00E06C1A">
      <w:rPr>
        <w:rFonts w:ascii="TH SarabunPSK" w:hAnsi="TH SarabunPSK" w:cs="TH SarabunPSK"/>
        <w:i/>
        <w:iCs/>
        <w:szCs w:val="28"/>
        <w:cs/>
      </w:rPr>
      <w:t xml:space="preserve">คำสั่งฉบับนี้จัดทำและใช้ลายมือชื่ออิเล็กทรอนิกส์ผ่านระบบ </w:t>
    </w:r>
    <w:r w:rsidRPr="00E06C1A">
      <w:rPr>
        <w:rFonts w:ascii="TH SarabunPSK" w:hAnsi="TH SarabunPSK" w:cs="TH SarabunPSK"/>
        <w:i/>
        <w:iCs/>
        <w:szCs w:val="28"/>
      </w:rPr>
      <w:t xml:space="preserve">CMU e-Document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4434BF" w14:textId="77777777" w:rsidR="00000971" w:rsidRDefault="00000971" w:rsidP="00924835">
      <w:r>
        <w:separator/>
      </w:r>
    </w:p>
  </w:footnote>
  <w:footnote w:type="continuationSeparator" w:id="0">
    <w:p w14:paraId="16C18A1F" w14:textId="77777777" w:rsidR="00000971" w:rsidRDefault="00000971" w:rsidP="0092483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H SarabunPSK" w:eastAsiaTheme="majorEastAsia" w:hAnsi="TH SarabunPSK" w:cs="TH SarabunPSK"/>
        <w:sz w:val="35"/>
        <w:lang w:val="th-TH"/>
      </w:rPr>
      <w:id w:val="-939682078"/>
      <w:docPartObj>
        <w:docPartGallery w:val="Page Numbers (Top of Page)"/>
        <w:docPartUnique/>
      </w:docPartObj>
    </w:sdtPr>
    <w:sdtContent>
      <w:p w14:paraId="7C98D192" w14:textId="1624A773" w:rsidR="00924835" w:rsidRPr="00F716D9" w:rsidRDefault="00924835" w:rsidP="00E06C1A">
        <w:pPr>
          <w:pStyle w:val="a7"/>
          <w:jc w:val="center"/>
          <w:rPr>
            <w:rFonts w:ascii="TH SarabunPSK" w:eastAsiaTheme="majorEastAsia" w:hAnsi="TH SarabunPSK" w:cs="TH SarabunPSK"/>
            <w:sz w:val="35"/>
          </w:rPr>
        </w:pPr>
        <w:r w:rsidRPr="00F716D9">
          <w:rPr>
            <w:rFonts w:ascii="TH SarabunPSK" w:eastAsiaTheme="majorEastAsia" w:hAnsi="TH SarabunPSK" w:cs="TH SarabunPSK"/>
            <w:sz w:val="32"/>
            <w:szCs w:val="32"/>
            <w:cs/>
            <w:lang w:val="th-TH"/>
          </w:rPr>
          <w:t>-</w:t>
        </w:r>
        <w:r w:rsidRPr="00F716D9">
          <w:rPr>
            <w:rFonts w:ascii="TH SarabunPSK" w:eastAsiaTheme="majorEastAsia" w:hAnsi="TH SarabunPSK" w:cs="TH SarabunPSK"/>
            <w:sz w:val="32"/>
            <w:szCs w:val="32"/>
            <w:lang w:val="th-TH"/>
          </w:rPr>
          <w:t xml:space="preserve"> </w:t>
        </w:r>
        <w:r w:rsidRPr="00F716D9">
          <w:rPr>
            <w:rFonts w:ascii="TH SarabunPSK" w:eastAsiaTheme="minorEastAsia" w:hAnsi="TH SarabunPSK" w:cs="TH SarabunPSK"/>
            <w:sz w:val="32"/>
            <w:szCs w:val="32"/>
          </w:rPr>
          <w:fldChar w:fldCharType="begin"/>
        </w:r>
        <w:r w:rsidRPr="00F716D9">
          <w:rPr>
            <w:rFonts w:ascii="TH SarabunPSK" w:hAnsi="TH SarabunPSK" w:cs="TH SarabunPSK"/>
            <w:sz w:val="32"/>
            <w:szCs w:val="32"/>
          </w:rPr>
          <w:instrText>PAGE    \* MERGEFORMAT</w:instrText>
        </w:r>
        <w:r w:rsidRPr="00F716D9">
          <w:rPr>
            <w:rFonts w:ascii="TH SarabunPSK" w:eastAsiaTheme="minorEastAsia" w:hAnsi="TH SarabunPSK" w:cs="TH SarabunPSK"/>
            <w:sz w:val="32"/>
            <w:szCs w:val="32"/>
          </w:rPr>
          <w:fldChar w:fldCharType="separate"/>
        </w:r>
        <w:r w:rsidRPr="00F716D9">
          <w:rPr>
            <w:rFonts w:ascii="TH SarabunPSK" w:eastAsiaTheme="majorEastAsia" w:hAnsi="TH SarabunPSK" w:cs="TH SarabunPSK"/>
            <w:sz w:val="32"/>
            <w:szCs w:val="32"/>
            <w:lang w:val="th-TH"/>
          </w:rPr>
          <w:t>2</w:t>
        </w:r>
        <w:r w:rsidRPr="00F716D9">
          <w:rPr>
            <w:rFonts w:ascii="TH SarabunPSK" w:eastAsiaTheme="majorEastAsia" w:hAnsi="TH SarabunPSK" w:cs="TH SarabunPSK"/>
            <w:sz w:val="32"/>
            <w:szCs w:val="32"/>
          </w:rPr>
          <w:fldChar w:fldCharType="end"/>
        </w:r>
        <w:r w:rsidRPr="00F716D9">
          <w:rPr>
            <w:rFonts w:ascii="TH SarabunPSK" w:eastAsiaTheme="majorEastAsia" w:hAnsi="TH SarabunPSK" w:cs="TH SarabunPSK"/>
            <w:sz w:val="32"/>
            <w:szCs w:val="32"/>
            <w:lang w:val="th-TH"/>
          </w:rPr>
          <w:t xml:space="preserve"> 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FD0F7A"/>
    <w:multiLevelType w:val="hybridMultilevel"/>
    <w:tmpl w:val="514661A0"/>
    <w:lvl w:ilvl="0" w:tplc="254AFF9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num w:numId="1" w16cid:durableId="8857271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forms" w:enforcement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588F"/>
    <w:rsid w:val="00000971"/>
    <w:rsid w:val="00004E71"/>
    <w:rsid w:val="00012BCB"/>
    <w:rsid w:val="000243A1"/>
    <w:rsid w:val="000246B5"/>
    <w:rsid w:val="00026DC0"/>
    <w:rsid w:val="00036172"/>
    <w:rsid w:val="0003748E"/>
    <w:rsid w:val="00040D71"/>
    <w:rsid w:val="00041FCF"/>
    <w:rsid w:val="00042940"/>
    <w:rsid w:val="00042AC3"/>
    <w:rsid w:val="00043648"/>
    <w:rsid w:val="00050F93"/>
    <w:rsid w:val="00053723"/>
    <w:rsid w:val="000545DC"/>
    <w:rsid w:val="000668ED"/>
    <w:rsid w:val="0007159C"/>
    <w:rsid w:val="00074D1E"/>
    <w:rsid w:val="00075B31"/>
    <w:rsid w:val="000761D7"/>
    <w:rsid w:val="000819EB"/>
    <w:rsid w:val="00086933"/>
    <w:rsid w:val="0009104B"/>
    <w:rsid w:val="00093E01"/>
    <w:rsid w:val="000A10E2"/>
    <w:rsid w:val="000A3A9F"/>
    <w:rsid w:val="000A63C5"/>
    <w:rsid w:val="000A780C"/>
    <w:rsid w:val="000A7FC9"/>
    <w:rsid w:val="000B7E95"/>
    <w:rsid w:val="000D27B6"/>
    <w:rsid w:val="000E3483"/>
    <w:rsid w:val="000E3D91"/>
    <w:rsid w:val="000E7D4F"/>
    <w:rsid w:val="000F1F0F"/>
    <w:rsid w:val="000F1FD3"/>
    <w:rsid w:val="000F60C2"/>
    <w:rsid w:val="000F6D22"/>
    <w:rsid w:val="00100CBF"/>
    <w:rsid w:val="00104DBE"/>
    <w:rsid w:val="001115B0"/>
    <w:rsid w:val="00120C1C"/>
    <w:rsid w:val="0014099C"/>
    <w:rsid w:val="0014302F"/>
    <w:rsid w:val="00143AFB"/>
    <w:rsid w:val="00157212"/>
    <w:rsid w:val="00165E3C"/>
    <w:rsid w:val="00175B8A"/>
    <w:rsid w:val="001877D4"/>
    <w:rsid w:val="001946C8"/>
    <w:rsid w:val="001A5BC7"/>
    <w:rsid w:val="001B3011"/>
    <w:rsid w:val="001C26B7"/>
    <w:rsid w:val="001D0C53"/>
    <w:rsid w:val="001E19A4"/>
    <w:rsid w:val="001E6C0F"/>
    <w:rsid w:val="001F0EA3"/>
    <w:rsid w:val="00203B31"/>
    <w:rsid w:val="00210ABC"/>
    <w:rsid w:val="00214784"/>
    <w:rsid w:val="00217353"/>
    <w:rsid w:val="0023019A"/>
    <w:rsid w:val="002302C1"/>
    <w:rsid w:val="002308D2"/>
    <w:rsid w:val="002334AF"/>
    <w:rsid w:val="0023563E"/>
    <w:rsid w:val="002441E4"/>
    <w:rsid w:val="0024436E"/>
    <w:rsid w:val="00244F47"/>
    <w:rsid w:val="00267246"/>
    <w:rsid w:val="0027328B"/>
    <w:rsid w:val="00274ABB"/>
    <w:rsid w:val="00282D9C"/>
    <w:rsid w:val="00282EA4"/>
    <w:rsid w:val="00285EAE"/>
    <w:rsid w:val="00286FAC"/>
    <w:rsid w:val="002922E3"/>
    <w:rsid w:val="00293B74"/>
    <w:rsid w:val="00295A0E"/>
    <w:rsid w:val="002A4EBC"/>
    <w:rsid w:val="002A532F"/>
    <w:rsid w:val="002B2274"/>
    <w:rsid w:val="002B5D8D"/>
    <w:rsid w:val="002C66D6"/>
    <w:rsid w:val="002C7B62"/>
    <w:rsid w:val="002D01CF"/>
    <w:rsid w:val="002D4F03"/>
    <w:rsid w:val="002E112F"/>
    <w:rsid w:val="002F202F"/>
    <w:rsid w:val="002F765A"/>
    <w:rsid w:val="00300E17"/>
    <w:rsid w:val="00301C82"/>
    <w:rsid w:val="0030241B"/>
    <w:rsid w:val="003053A7"/>
    <w:rsid w:val="003115D7"/>
    <w:rsid w:val="003131E9"/>
    <w:rsid w:val="0032145D"/>
    <w:rsid w:val="00333306"/>
    <w:rsid w:val="00333C40"/>
    <w:rsid w:val="00342D97"/>
    <w:rsid w:val="0035125B"/>
    <w:rsid w:val="00354B7E"/>
    <w:rsid w:val="003570B5"/>
    <w:rsid w:val="00371537"/>
    <w:rsid w:val="003814E2"/>
    <w:rsid w:val="00391186"/>
    <w:rsid w:val="00394CA7"/>
    <w:rsid w:val="00395AF3"/>
    <w:rsid w:val="003A2D45"/>
    <w:rsid w:val="003A69E4"/>
    <w:rsid w:val="003B259B"/>
    <w:rsid w:val="003B4660"/>
    <w:rsid w:val="003B50BE"/>
    <w:rsid w:val="003B7C44"/>
    <w:rsid w:val="003C0388"/>
    <w:rsid w:val="003C29BF"/>
    <w:rsid w:val="003C4F55"/>
    <w:rsid w:val="003D0BA5"/>
    <w:rsid w:val="003D2C22"/>
    <w:rsid w:val="003D6D01"/>
    <w:rsid w:val="003E1D54"/>
    <w:rsid w:val="003E376C"/>
    <w:rsid w:val="003E69A7"/>
    <w:rsid w:val="003E7182"/>
    <w:rsid w:val="003F40E1"/>
    <w:rsid w:val="003F4730"/>
    <w:rsid w:val="003F5638"/>
    <w:rsid w:val="004143B2"/>
    <w:rsid w:val="004275FA"/>
    <w:rsid w:val="00427756"/>
    <w:rsid w:val="00432FCC"/>
    <w:rsid w:val="00436470"/>
    <w:rsid w:val="004372B9"/>
    <w:rsid w:val="00446D4A"/>
    <w:rsid w:val="00447F06"/>
    <w:rsid w:val="004640FD"/>
    <w:rsid w:val="00467061"/>
    <w:rsid w:val="00473CE3"/>
    <w:rsid w:val="00475C8D"/>
    <w:rsid w:val="0049300E"/>
    <w:rsid w:val="004A7387"/>
    <w:rsid w:val="004B1904"/>
    <w:rsid w:val="004B56A5"/>
    <w:rsid w:val="004C0671"/>
    <w:rsid w:val="004C4981"/>
    <w:rsid w:val="004D24D1"/>
    <w:rsid w:val="004D3B41"/>
    <w:rsid w:val="004E6D0B"/>
    <w:rsid w:val="00507673"/>
    <w:rsid w:val="0051299B"/>
    <w:rsid w:val="00513109"/>
    <w:rsid w:val="0051455F"/>
    <w:rsid w:val="00516940"/>
    <w:rsid w:val="00520834"/>
    <w:rsid w:val="00524843"/>
    <w:rsid w:val="00532930"/>
    <w:rsid w:val="0053647A"/>
    <w:rsid w:val="005365A6"/>
    <w:rsid w:val="00545031"/>
    <w:rsid w:val="005462AD"/>
    <w:rsid w:val="00547B63"/>
    <w:rsid w:val="005501E7"/>
    <w:rsid w:val="0055205B"/>
    <w:rsid w:val="00553438"/>
    <w:rsid w:val="00555797"/>
    <w:rsid w:val="00566404"/>
    <w:rsid w:val="00566540"/>
    <w:rsid w:val="005739C9"/>
    <w:rsid w:val="00577045"/>
    <w:rsid w:val="005840F2"/>
    <w:rsid w:val="00593289"/>
    <w:rsid w:val="00593AA9"/>
    <w:rsid w:val="00595013"/>
    <w:rsid w:val="005974BA"/>
    <w:rsid w:val="00597C67"/>
    <w:rsid w:val="005A15C3"/>
    <w:rsid w:val="005A27DD"/>
    <w:rsid w:val="005B680F"/>
    <w:rsid w:val="005C0E96"/>
    <w:rsid w:val="005C459E"/>
    <w:rsid w:val="005C7503"/>
    <w:rsid w:val="005D04AB"/>
    <w:rsid w:val="005D3C58"/>
    <w:rsid w:val="005D6F0E"/>
    <w:rsid w:val="005E316C"/>
    <w:rsid w:val="005F313A"/>
    <w:rsid w:val="005F439E"/>
    <w:rsid w:val="00600B17"/>
    <w:rsid w:val="0060145A"/>
    <w:rsid w:val="00616F75"/>
    <w:rsid w:val="00616FDD"/>
    <w:rsid w:val="00625D53"/>
    <w:rsid w:val="006263DF"/>
    <w:rsid w:val="0063082F"/>
    <w:rsid w:val="00635D0A"/>
    <w:rsid w:val="00642972"/>
    <w:rsid w:val="006461D8"/>
    <w:rsid w:val="006478B3"/>
    <w:rsid w:val="00660015"/>
    <w:rsid w:val="006633DB"/>
    <w:rsid w:val="00663821"/>
    <w:rsid w:val="00666CFB"/>
    <w:rsid w:val="006702B6"/>
    <w:rsid w:val="00671C2E"/>
    <w:rsid w:val="00675F95"/>
    <w:rsid w:val="00682B56"/>
    <w:rsid w:val="00683A66"/>
    <w:rsid w:val="0068628C"/>
    <w:rsid w:val="006867D5"/>
    <w:rsid w:val="00687ABE"/>
    <w:rsid w:val="0069162F"/>
    <w:rsid w:val="0069394D"/>
    <w:rsid w:val="00697482"/>
    <w:rsid w:val="006A0C50"/>
    <w:rsid w:val="006A0F30"/>
    <w:rsid w:val="006A4006"/>
    <w:rsid w:val="006A47C7"/>
    <w:rsid w:val="006B0392"/>
    <w:rsid w:val="006B13BD"/>
    <w:rsid w:val="006B58ED"/>
    <w:rsid w:val="006B6E4B"/>
    <w:rsid w:val="006C02F9"/>
    <w:rsid w:val="006C0FA6"/>
    <w:rsid w:val="006C50C3"/>
    <w:rsid w:val="006C536B"/>
    <w:rsid w:val="006C63C1"/>
    <w:rsid w:val="006E0588"/>
    <w:rsid w:val="006E0642"/>
    <w:rsid w:val="006E64E0"/>
    <w:rsid w:val="006F5FEB"/>
    <w:rsid w:val="00700115"/>
    <w:rsid w:val="0070544C"/>
    <w:rsid w:val="007061A1"/>
    <w:rsid w:val="00713608"/>
    <w:rsid w:val="00726884"/>
    <w:rsid w:val="007330E9"/>
    <w:rsid w:val="00734B3A"/>
    <w:rsid w:val="00736184"/>
    <w:rsid w:val="00736410"/>
    <w:rsid w:val="00736A3B"/>
    <w:rsid w:val="007429DD"/>
    <w:rsid w:val="007457B7"/>
    <w:rsid w:val="00747F29"/>
    <w:rsid w:val="00747F31"/>
    <w:rsid w:val="00757D80"/>
    <w:rsid w:val="00760750"/>
    <w:rsid w:val="00761EDD"/>
    <w:rsid w:val="0076631E"/>
    <w:rsid w:val="00766416"/>
    <w:rsid w:val="007727A4"/>
    <w:rsid w:val="007752EF"/>
    <w:rsid w:val="0077637F"/>
    <w:rsid w:val="00781307"/>
    <w:rsid w:val="0078448C"/>
    <w:rsid w:val="00791026"/>
    <w:rsid w:val="00791C58"/>
    <w:rsid w:val="00796316"/>
    <w:rsid w:val="00796D43"/>
    <w:rsid w:val="007970D1"/>
    <w:rsid w:val="007A316B"/>
    <w:rsid w:val="007A3BD7"/>
    <w:rsid w:val="007A5A35"/>
    <w:rsid w:val="007B1EDE"/>
    <w:rsid w:val="007D1F06"/>
    <w:rsid w:val="007D537E"/>
    <w:rsid w:val="007D6CC3"/>
    <w:rsid w:val="007E5D6B"/>
    <w:rsid w:val="007F76BA"/>
    <w:rsid w:val="007F78A2"/>
    <w:rsid w:val="007F7C68"/>
    <w:rsid w:val="008038E5"/>
    <w:rsid w:val="00805BE2"/>
    <w:rsid w:val="00815E22"/>
    <w:rsid w:val="00816E06"/>
    <w:rsid w:val="008206AA"/>
    <w:rsid w:val="008373E1"/>
    <w:rsid w:val="008375D3"/>
    <w:rsid w:val="0084387D"/>
    <w:rsid w:val="00852F8E"/>
    <w:rsid w:val="00861238"/>
    <w:rsid w:val="00861DE3"/>
    <w:rsid w:val="0086312C"/>
    <w:rsid w:val="00863DC8"/>
    <w:rsid w:val="008703C8"/>
    <w:rsid w:val="00871FCC"/>
    <w:rsid w:val="008743DA"/>
    <w:rsid w:val="00881118"/>
    <w:rsid w:val="00881476"/>
    <w:rsid w:val="0088406F"/>
    <w:rsid w:val="00890241"/>
    <w:rsid w:val="00892AD3"/>
    <w:rsid w:val="008A4521"/>
    <w:rsid w:val="008A4681"/>
    <w:rsid w:val="008A5815"/>
    <w:rsid w:val="008C51E5"/>
    <w:rsid w:val="008D121D"/>
    <w:rsid w:val="008E17EE"/>
    <w:rsid w:val="008E20C9"/>
    <w:rsid w:val="008F6D4A"/>
    <w:rsid w:val="00901BBB"/>
    <w:rsid w:val="00902A3A"/>
    <w:rsid w:val="00904542"/>
    <w:rsid w:val="0090528B"/>
    <w:rsid w:val="00912983"/>
    <w:rsid w:val="009138A5"/>
    <w:rsid w:val="00924835"/>
    <w:rsid w:val="00926155"/>
    <w:rsid w:val="00960F9F"/>
    <w:rsid w:val="00962A17"/>
    <w:rsid w:val="009660F9"/>
    <w:rsid w:val="00967760"/>
    <w:rsid w:val="0097220C"/>
    <w:rsid w:val="0097652F"/>
    <w:rsid w:val="00983801"/>
    <w:rsid w:val="00984F89"/>
    <w:rsid w:val="0098528E"/>
    <w:rsid w:val="00992A44"/>
    <w:rsid w:val="00992BD4"/>
    <w:rsid w:val="00993F57"/>
    <w:rsid w:val="00995FB5"/>
    <w:rsid w:val="009A22F3"/>
    <w:rsid w:val="009A7F3E"/>
    <w:rsid w:val="009C09BE"/>
    <w:rsid w:val="009D1ECD"/>
    <w:rsid w:val="009D3C93"/>
    <w:rsid w:val="009D4A5A"/>
    <w:rsid w:val="009D69F2"/>
    <w:rsid w:val="009F0214"/>
    <w:rsid w:val="009F17B1"/>
    <w:rsid w:val="009F595B"/>
    <w:rsid w:val="009F7535"/>
    <w:rsid w:val="00A027BE"/>
    <w:rsid w:val="00A10264"/>
    <w:rsid w:val="00A108BF"/>
    <w:rsid w:val="00A1484A"/>
    <w:rsid w:val="00A162EA"/>
    <w:rsid w:val="00A17C4E"/>
    <w:rsid w:val="00A27481"/>
    <w:rsid w:val="00A31708"/>
    <w:rsid w:val="00A4047D"/>
    <w:rsid w:val="00A43113"/>
    <w:rsid w:val="00A44656"/>
    <w:rsid w:val="00A4764A"/>
    <w:rsid w:val="00A67729"/>
    <w:rsid w:val="00A67EFA"/>
    <w:rsid w:val="00A735F6"/>
    <w:rsid w:val="00A81198"/>
    <w:rsid w:val="00A84EB2"/>
    <w:rsid w:val="00A927B6"/>
    <w:rsid w:val="00AA31DB"/>
    <w:rsid w:val="00AA5400"/>
    <w:rsid w:val="00AA79DE"/>
    <w:rsid w:val="00AB1180"/>
    <w:rsid w:val="00AB26B1"/>
    <w:rsid w:val="00AB3DB4"/>
    <w:rsid w:val="00AC1379"/>
    <w:rsid w:val="00AC5F2D"/>
    <w:rsid w:val="00AC7A4D"/>
    <w:rsid w:val="00AD4D94"/>
    <w:rsid w:val="00AE1274"/>
    <w:rsid w:val="00AF0FCE"/>
    <w:rsid w:val="00AF4038"/>
    <w:rsid w:val="00B01E12"/>
    <w:rsid w:val="00B03577"/>
    <w:rsid w:val="00B042B0"/>
    <w:rsid w:val="00B11A82"/>
    <w:rsid w:val="00B1314E"/>
    <w:rsid w:val="00B22225"/>
    <w:rsid w:val="00B22E64"/>
    <w:rsid w:val="00B23A05"/>
    <w:rsid w:val="00B246C7"/>
    <w:rsid w:val="00B47C2F"/>
    <w:rsid w:val="00B5016F"/>
    <w:rsid w:val="00B51EFC"/>
    <w:rsid w:val="00B552BF"/>
    <w:rsid w:val="00B57207"/>
    <w:rsid w:val="00B62EA7"/>
    <w:rsid w:val="00B6344D"/>
    <w:rsid w:val="00B72397"/>
    <w:rsid w:val="00B81FCF"/>
    <w:rsid w:val="00B83702"/>
    <w:rsid w:val="00B83CAF"/>
    <w:rsid w:val="00B93D51"/>
    <w:rsid w:val="00BA15EE"/>
    <w:rsid w:val="00BA3C10"/>
    <w:rsid w:val="00BB0B89"/>
    <w:rsid w:val="00BC6318"/>
    <w:rsid w:val="00BD2E37"/>
    <w:rsid w:val="00BD36E6"/>
    <w:rsid w:val="00BD72D8"/>
    <w:rsid w:val="00BE2ADF"/>
    <w:rsid w:val="00BE3B20"/>
    <w:rsid w:val="00BE45AC"/>
    <w:rsid w:val="00BF3010"/>
    <w:rsid w:val="00C009AF"/>
    <w:rsid w:val="00C06AB4"/>
    <w:rsid w:val="00C07693"/>
    <w:rsid w:val="00C164A9"/>
    <w:rsid w:val="00C16E34"/>
    <w:rsid w:val="00C23E3F"/>
    <w:rsid w:val="00C31396"/>
    <w:rsid w:val="00C334DE"/>
    <w:rsid w:val="00C40771"/>
    <w:rsid w:val="00C42507"/>
    <w:rsid w:val="00C45CF8"/>
    <w:rsid w:val="00C530EA"/>
    <w:rsid w:val="00C53534"/>
    <w:rsid w:val="00C632D6"/>
    <w:rsid w:val="00C6470E"/>
    <w:rsid w:val="00C64933"/>
    <w:rsid w:val="00C73595"/>
    <w:rsid w:val="00C77195"/>
    <w:rsid w:val="00C77355"/>
    <w:rsid w:val="00C90E06"/>
    <w:rsid w:val="00C92344"/>
    <w:rsid w:val="00C94F18"/>
    <w:rsid w:val="00CA4F64"/>
    <w:rsid w:val="00CB1E29"/>
    <w:rsid w:val="00CB603E"/>
    <w:rsid w:val="00CB6595"/>
    <w:rsid w:val="00CC00FF"/>
    <w:rsid w:val="00CC28E7"/>
    <w:rsid w:val="00CC2FCF"/>
    <w:rsid w:val="00CD3DE2"/>
    <w:rsid w:val="00CD5376"/>
    <w:rsid w:val="00CD647C"/>
    <w:rsid w:val="00CD74FF"/>
    <w:rsid w:val="00CD7AB2"/>
    <w:rsid w:val="00CE015D"/>
    <w:rsid w:val="00CE1FEA"/>
    <w:rsid w:val="00CE232A"/>
    <w:rsid w:val="00CE3E11"/>
    <w:rsid w:val="00CE78BB"/>
    <w:rsid w:val="00CF23FE"/>
    <w:rsid w:val="00CF518E"/>
    <w:rsid w:val="00D01477"/>
    <w:rsid w:val="00D049D0"/>
    <w:rsid w:val="00D07373"/>
    <w:rsid w:val="00D220AF"/>
    <w:rsid w:val="00D2407A"/>
    <w:rsid w:val="00D31230"/>
    <w:rsid w:val="00D33073"/>
    <w:rsid w:val="00D363B1"/>
    <w:rsid w:val="00D36528"/>
    <w:rsid w:val="00D379EB"/>
    <w:rsid w:val="00D44AED"/>
    <w:rsid w:val="00D4671F"/>
    <w:rsid w:val="00D53417"/>
    <w:rsid w:val="00D5614E"/>
    <w:rsid w:val="00D57C27"/>
    <w:rsid w:val="00D6120B"/>
    <w:rsid w:val="00D707D0"/>
    <w:rsid w:val="00D7151F"/>
    <w:rsid w:val="00D8435B"/>
    <w:rsid w:val="00D8533D"/>
    <w:rsid w:val="00D85F28"/>
    <w:rsid w:val="00D900EC"/>
    <w:rsid w:val="00D918FD"/>
    <w:rsid w:val="00D943D7"/>
    <w:rsid w:val="00D94518"/>
    <w:rsid w:val="00DA08A6"/>
    <w:rsid w:val="00DA3806"/>
    <w:rsid w:val="00DA3A47"/>
    <w:rsid w:val="00DA4C2E"/>
    <w:rsid w:val="00DB61F4"/>
    <w:rsid w:val="00DC0263"/>
    <w:rsid w:val="00DC0A8E"/>
    <w:rsid w:val="00DC1686"/>
    <w:rsid w:val="00DF6A34"/>
    <w:rsid w:val="00E00DD6"/>
    <w:rsid w:val="00E05756"/>
    <w:rsid w:val="00E06C1A"/>
    <w:rsid w:val="00E1080E"/>
    <w:rsid w:val="00E228AF"/>
    <w:rsid w:val="00E23E47"/>
    <w:rsid w:val="00E3286C"/>
    <w:rsid w:val="00E37A92"/>
    <w:rsid w:val="00E406C4"/>
    <w:rsid w:val="00E52A34"/>
    <w:rsid w:val="00E639FE"/>
    <w:rsid w:val="00E64894"/>
    <w:rsid w:val="00E65A9A"/>
    <w:rsid w:val="00E82E19"/>
    <w:rsid w:val="00E94574"/>
    <w:rsid w:val="00E977F1"/>
    <w:rsid w:val="00EA1E7F"/>
    <w:rsid w:val="00EA40CB"/>
    <w:rsid w:val="00EA472E"/>
    <w:rsid w:val="00EA5ACF"/>
    <w:rsid w:val="00EB30E4"/>
    <w:rsid w:val="00EB5983"/>
    <w:rsid w:val="00EC06FC"/>
    <w:rsid w:val="00ED0B73"/>
    <w:rsid w:val="00ED26CF"/>
    <w:rsid w:val="00ED31ED"/>
    <w:rsid w:val="00ED3B1C"/>
    <w:rsid w:val="00ED4201"/>
    <w:rsid w:val="00EE245B"/>
    <w:rsid w:val="00EE5AEE"/>
    <w:rsid w:val="00EF01FB"/>
    <w:rsid w:val="00EF085E"/>
    <w:rsid w:val="00EF4ED4"/>
    <w:rsid w:val="00F01E14"/>
    <w:rsid w:val="00F04669"/>
    <w:rsid w:val="00F05F68"/>
    <w:rsid w:val="00F10BAB"/>
    <w:rsid w:val="00F1765F"/>
    <w:rsid w:val="00F236AE"/>
    <w:rsid w:val="00F2588F"/>
    <w:rsid w:val="00F274C9"/>
    <w:rsid w:val="00F52BBF"/>
    <w:rsid w:val="00F56D0C"/>
    <w:rsid w:val="00F63704"/>
    <w:rsid w:val="00F6446C"/>
    <w:rsid w:val="00F666A7"/>
    <w:rsid w:val="00F716D9"/>
    <w:rsid w:val="00F75466"/>
    <w:rsid w:val="00F81048"/>
    <w:rsid w:val="00F87282"/>
    <w:rsid w:val="00F875C5"/>
    <w:rsid w:val="00F9163D"/>
    <w:rsid w:val="00F930F6"/>
    <w:rsid w:val="00F95CC0"/>
    <w:rsid w:val="00FA33CF"/>
    <w:rsid w:val="00FB0ECF"/>
    <w:rsid w:val="00FC16A5"/>
    <w:rsid w:val="00FD19F2"/>
    <w:rsid w:val="00FD6AE6"/>
    <w:rsid w:val="00FD6C8A"/>
    <w:rsid w:val="00FE1EB0"/>
    <w:rsid w:val="00FE6E03"/>
    <w:rsid w:val="00FF4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D619129"/>
  <w15:chartTrackingRefBased/>
  <w15:docId w15:val="{64716C18-A523-4987-AA68-A5F30EAB0B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ordia New" w:eastAsia="Cordia New" w:hAnsi="Cordia New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rFonts w:ascii="CordiaUPC" w:hAnsi="CordiaUPC" w:cs="CordiaUPC"/>
      <w:spacing w:val="-10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qFormat/>
    <w:pPr>
      <w:jc w:val="center"/>
    </w:pPr>
    <w:rPr>
      <w:rFonts w:ascii="Browallia New" w:hAnsi="Browallia New" w:cs="Browallia New"/>
      <w:b/>
      <w:bCs/>
      <w:sz w:val="32"/>
      <w:szCs w:val="32"/>
      <w:u w:val="single"/>
    </w:rPr>
  </w:style>
  <w:style w:type="paragraph" w:styleId="a4">
    <w:name w:val="Subtitle"/>
    <w:basedOn w:val="a"/>
    <w:qFormat/>
    <w:pPr>
      <w:jc w:val="right"/>
    </w:pPr>
    <w:rPr>
      <w:rFonts w:ascii="Browallia New" w:hAnsi="Browallia New" w:cs="Browallia New"/>
      <w:sz w:val="32"/>
      <w:szCs w:val="32"/>
    </w:rPr>
  </w:style>
  <w:style w:type="paragraph" w:styleId="a5">
    <w:name w:val="Body Text"/>
    <w:basedOn w:val="a"/>
    <w:pPr>
      <w:jc w:val="both"/>
    </w:pPr>
    <w:rPr>
      <w:rFonts w:ascii="Browallia New" w:hAnsi="Browallia New" w:cs="Browallia New"/>
      <w:sz w:val="32"/>
      <w:szCs w:val="32"/>
    </w:rPr>
  </w:style>
  <w:style w:type="paragraph" w:styleId="a6">
    <w:name w:val="Balloon Text"/>
    <w:basedOn w:val="a"/>
    <w:semiHidden/>
    <w:rsid w:val="00DC0A8E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rsid w:val="00924835"/>
    <w:pPr>
      <w:tabs>
        <w:tab w:val="center" w:pos="4680"/>
        <w:tab w:val="right" w:pos="9360"/>
      </w:tabs>
    </w:pPr>
    <w:rPr>
      <w:rFonts w:cs="Angsana New"/>
      <w:szCs w:val="35"/>
    </w:rPr>
  </w:style>
  <w:style w:type="character" w:customStyle="1" w:styleId="a8">
    <w:name w:val="หัวกระดาษ อักขระ"/>
    <w:basedOn w:val="a0"/>
    <w:link w:val="a7"/>
    <w:uiPriority w:val="99"/>
    <w:rsid w:val="00924835"/>
    <w:rPr>
      <w:rFonts w:ascii="CordiaUPC" w:hAnsi="CordiaUPC"/>
      <w:spacing w:val="-10"/>
      <w:sz w:val="28"/>
      <w:szCs w:val="35"/>
    </w:rPr>
  </w:style>
  <w:style w:type="paragraph" w:styleId="a9">
    <w:name w:val="footer"/>
    <w:basedOn w:val="a"/>
    <w:link w:val="aa"/>
    <w:uiPriority w:val="99"/>
    <w:rsid w:val="00924835"/>
    <w:pPr>
      <w:tabs>
        <w:tab w:val="center" w:pos="4680"/>
        <w:tab w:val="right" w:pos="9360"/>
      </w:tabs>
    </w:pPr>
    <w:rPr>
      <w:rFonts w:cs="Angsana New"/>
      <w:szCs w:val="35"/>
    </w:rPr>
  </w:style>
  <w:style w:type="character" w:customStyle="1" w:styleId="aa">
    <w:name w:val="ท้ายกระดาษ อักขระ"/>
    <w:basedOn w:val="a0"/>
    <w:link w:val="a9"/>
    <w:uiPriority w:val="99"/>
    <w:rsid w:val="00924835"/>
    <w:rPr>
      <w:rFonts w:ascii="CordiaUPC" w:hAnsi="CordiaUPC"/>
      <w:spacing w:val="-10"/>
      <w:sz w:val="28"/>
      <w:szCs w:val="35"/>
    </w:rPr>
  </w:style>
  <w:style w:type="paragraph" w:styleId="ab">
    <w:name w:val="No Spacing"/>
    <w:uiPriority w:val="1"/>
    <w:qFormat/>
    <w:rsid w:val="00736184"/>
    <w:rPr>
      <w:rFonts w:ascii="Calibri" w:eastAsia="Calibri" w:hAnsi="Calibri" w:cs="Cordia New"/>
      <w:sz w:val="22"/>
      <w:szCs w:val="28"/>
    </w:rPr>
  </w:style>
  <w:style w:type="character" w:styleId="ac">
    <w:name w:val="Placeholder Text"/>
    <w:basedOn w:val="a0"/>
    <w:uiPriority w:val="99"/>
    <w:semiHidden/>
    <w:rsid w:val="00040D71"/>
    <w:rPr>
      <w:color w:val="808080"/>
    </w:rPr>
  </w:style>
  <w:style w:type="character" w:customStyle="1" w:styleId="1">
    <w:name w:val="สไตล์1"/>
    <w:basedOn w:val="a0"/>
    <w:uiPriority w:val="1"/>
    <w:rsid w:val="00040D71"/>
    <w:rPr>
      <w:rFonts w:cs="TH SarabunPSK"/>
      <w:bCs/>
      <w:color w:val="auto"/>
      <w:szCs w:val="36"/>
    </w:rPr>
  </w:style>
  <w:style w:type="character" w:customStyle="1" w:styleId="2">
    <w:name w:val="สไตล์2"/>
    <w:basedOn w:val="a0"/>
    <w:uiPriority w:val="1"/>
    <w:rsid w:val="00040D71"/>
    <w:rPr>
      <w:rFonts w:cs="TH SarabunPSK"/>
      <w:bCs/>
      <w:szCs w:val="36"/>
    </w:rPr>
  </w:style>
  <w:style w:type="character" w:customStyle="1" w:styleId="3">
    <w:name w:val="สไตล์3"/>
    <w:basedOn w:val="a0"/>
    <w:uiPriority w:val="1"/>
    <w:rsid w:val="00040D71"/>
    <w:rPr>
      <w:rFonts w:cs="TH SarabunPSK"/>
      <w:szCs w:val="32"/>
    </w:rPr>
  </w:style>
  <w:style w:type="character" w:customStyle="1" w:styleId="PSK">
    <w:name w:val="PSK"/>
    <w:uiPriority w:val="1"/>
    <w:rsid w:val="00CB603E"/>
    <w:rPr>
      <w:rFonts w:cs="TH SarabunPSK"/>
      <w:color w:val="auto"/>
      <w:szCs w:val="32"/>
    </w:rPr>
  </w:style>
  <w:style w:type="character" w:customStyle="1" w:styleId="PSKBold">
    <w:name w:val="PSK Bold"/>
    <w:basedOn w:val="a0"/>
    <w:uiPriority w:val="1"/>
    <w:rsid w:val="00217353"/>
    <w:rPr>
      <w:rFonts w:cs="TH SarabunPSK"/>
      <w:bCs/>
      <w:szCs w:val="32"/>
    </w:rPr>
  </w:style>
  <w:style w:type="character" w:customStyle="1" w:styleId="PSKfoot">
    <w:name w:val="PSK foot"/>
    <w:basedOn w:val="a0"/>
    <w:uiPriority w:val="1"/>
    <w:rsid w:val="00217353"/>
    <w:rPr>
      <w:rFonts w:cs="TH SarabunPSK"/>
      <w:iCs/>
      <w:szCs w:val="28"/>
    </w:rPr>
  </w:style>
  <w:style w:type="character" w:customStyle="1" w:styleId="ad">
    <w:name w:val="อ้างอิง"/>
    <w:basedOn w:val="a0"/>
    <w:uiPriority w:val="1"/>
    <w:rsid w:val="000F1F0F"/>
    <w:rPr>
      <w:rFonts w:ascii="TH SarabunPSK" w:hAnsi="TH SarabunPSK" w:cs="TH SarabunPSK"/>
      <w:b/>
      <w:bCs/>
      <w:iCs w:val="0"/>
      <w:color w:val="000000" w:themeColor="text1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627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4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Chiang%20Mai%20University\&#3585;&#3629;&#3591;&#3585;&#3598;&#3627;&#3617;&#3634;&#3618;%20-%20&#3591;&#3634;&#3609;&#3608;&#3640;&#3619;&#3585;&#3634;&#3619;\24.&#3614;&#3633;&#3602;&#3609;&#3616;&#3641;&#3617;&#3636;\&#3588;&#3635;&#3626;&#3633;&#3656;&#3591;&#3617;&#3629;&#3610;&#3629;&#3635;&#3609;&#3634;&#3592;\&#3588;&#3635;&#3626;&#3633;&#3656;&#3591;&#3629;&#3608;&#3636;&#3585;&#3634;&#3619;&#3610;&#3604;&#3637;&#3617;&#3629;&#3610;&#3629;&#3635;&#3609;&#3634;&#3592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59D619006C564401986F3AF9813865B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446EE77D-96E0-47CC-BD53-20AB64F6C70A}"/>
      </w:docPartPr>
      <w:docPartBody>
        <w:p w:rsidR="00C66BBC" w:rsidRDefault="001859C4" w:rsidP="001859C4">
          <w:pPr>
            <w:pStyle w:val="59D619006C564401986F3AF9813865B1"/>
          </w:pPr>
          <w:r w:rsidRPr="000A7FC9">
            <w:rPr>
              <w:rStyle w:val="a3"/>
              <w:rFonts w:ascii="TH SarabunPSK" w:hAnsi="TH SarabunPSK" w:cs="TH SarabunPSK"/>
              <w:b/>
              <w:bCs/>
              <w:i/>
              <w:iCs/>
              <w:color w:val="0A2F41" w:themeColor="accent1" w:themeShade="80"/>
              <w:cs/>
            </w:rPr>
            <w:t xml:space="preserve">เลขที่อ้างอิง </w:t>
          </w:r>
          <w:r w:rsidRPr="000A7FC9">
            <w:rPr>
              <w:rStyle w:val="a3"/>
              <w:rFonts w:ascii="TH SarabunPSK" w:hAnsi="TH SarabunPSK" w:cs="TH SarabunPSK"/>
              <w:b/>
              <w:bCs/>
              <w:i/>
              <w:iCs/>
              <w:color w:val="0A2F41" w:themeColor="accent1" w:themeShade="80"/>
            </w:rPr>
            <w:t>e-Document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H SarabunPSK">
    <w:altName w:val="TH Sarabun 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F61"/>
    <w:rsid w:val="00015F61"/>
    <w:rsid w:val="00026DC0"/>
    <w:rsid w:val="00036172"/>
    <w:rsid w:val="00042AC3"/>
    <w:rsid w:val="000911E7"/>
    <w:rsid w:val="000B4939"/>
    <w:rsid w:val="000B7E95"/>
    <w:rsid w:val="00125DA9"/>
    <w:rsid w:val="001273E0"/>
    <w:rsid w:val="00156EB0"/>
    <w:rsid w:val="001771AA"/>
    <w:rsid w:val="001859C4"/>
    <w:rsid w:val="0019348C"/>
    <w:rsid w:val="001B70B0"/>
    <w:rsid w:val="001E2BAF"/>
    <w:rsid w:val="0022107B"/>
    <w:rsid w:val="00257BFD"/>
    <w:rsid w:val="002D01CF"/>
    <w:rsid w:val="003A1EB7"/>
    <w:rsid w:val="003B19A5"/>
    <w:rsid w:val="003B7C44"/>
    <w:rsid w:val="003C7558"/>
    <w:rsid w:val="003D2C22"/>
    <w:rsid w:val="003D6D01"/>
    <w:rsid w:val="003E7182"/>
    <w:rsid w:val="004117BC"/>
    <w:rsid w:val="004C789A"/>
    <w:rsid w:val="004D289D"/>
    <w:rsid w:val="004D53C8"/>
    <w:rsid w:val="00596D45"/>
    <w:rsid w:val="005E0155"/>
    <w:rsid w:val="005F439E"/>
    <w:rsid w:val="005F5781"/>
    <w:rsid w:val="006A1A15"/>
    <w:rsid w:val="006C4FC6"/>
    <w:rsid w:val="006F5B55"/>
    <w:rsid w:val="006F5FEB"/>
    <w:rsid w:val="007133E8"/>
    <w:rsid w:val="00736A3B"/>
    <w:rsid w:val="00757E7D"/>
    <w:rsid w:val="00766416"/>
    <w:rsid w:val="00773086"/>
    <w:rsid w:val="00791C58"/>
    <w:rsid w:val="007A5A35"/>
    <w:rsid w:val="007E5AA5"/>
    <w:rsid w:val="0084387D"/>
    <w:rsid w:val="008547B8"/>
    <w:rsid w:val="008735B1"/>
    <w:rsid w:val="00893A4D"/>
    <w:rsid w:val="008C7F7D"/>
    <w:rsid w:val="008F6D4A"/>
    <w:rsid w:val="009110B1"/>
    <w:rsid w:val="00934E99"/>
    <w:rsid w:val="00A23394"/>
    <w:rsid w:val="00A27C6D"/>
    <w:rsid w:val="00A5601A"/>
    <w:rsid w:val="00AA31DB"/>
    <w:rsid w:val="00AD31CB"/>
    <w:rsid w:val="00AE7D18"/>
    <w:rsid w:val="00B00E30"/>
    <w:rsid w:val="00B01E12"/>
    <w:rsid w:val="00B47C2F"/>
    <w:rsid w:val="00C009AF"/>
    <w:rsid w:val="00C66BBC"/>
    <w:rsid w:val="00C6728C"/>
    <w:rsid w:val="00C77195"/>
    <w:rsid w:val="00C87908"/>
    <w:rsid w:val="00C94F18"/>
    <w:rsid w:val="00CD74FF"/>
    <w:rsid w:val="00CE033F"/>
    <w:rsid w:val="00CF1D04"/>
    <w:rsid w:val="00D068C8"/>
    <w:rsid w:val="00D57C27"/>
    <w:rsid w:val="00D7151F"/>
    <w:rsid w:val="00D7726D"/>
    <w:rsid w:val="00DA134E"/>
    <w:rsid w:val="00DA387A"/>
    <w:rsid w:val="00DC1FEA"/>
    <w:rsid w:val="00DD489F"/>
    <w:rsid w:val="00DE23AE"/>
    <w:rsid w:val="00DF7F87"/>
    <w:rsid w:val="00E23E47"/>
    <w:rsid w:val="00E64FC9"/>
    <w:rsid w:val="00ED5EA9"/>
    <w:rsid w:val="00EE0858"/>
    <w:rsid w:val="00F04C77"/>
    <w:rsid w:val="00F95CC0"/>
    <w:rsid w:val="00FA40E3"/>
    <w:rsid w:val="00FD6418"/>
    <w:rsid w:val="00FD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859C4"/>
    <w:rPr>
      <w:color w:val="808080"/>
    </w:rPr>
  </w:style>
  <w:style w:type="paragraph" w:customStyle="1" w:styleId="B9698EAB0E3E4CBBAC3484507B9B9F2F4">
    <w:name w:val="B9698EAB0E3E4CBBAC3484507B9B9F2F4"/>
    <w:rsid w:val="00C66BBC"/>
    <w:pPr>
      <w:spacing w:after="0" w:line="240" w:lineRule="auto"/>
      <w:jc w:val="center"/>
    </w:pPr>
    <w:rPr>
      <w:rFonts w:ascii="Browallia New" w:eastAsia="Cordia New" w:hAnsi="Browallia New" w:cs="Browallia New"/>
      <w:b/>
      <w:bCs/>
      <w:spacing w:val="-10"/>
      <w:kern w:val="0"/>
      <w:sz w:val="32"/>
      <w:szCs w:val="32"/>
      <w:u w:val="single"/>
      <w14:ligatures w14:val="none"/>
    </w:rPr>
  </w:style>
  <w:style w:type="paragraph" w:customStyle="1" w:styleId="59D619006C564401986F3AF9813865B1">
    <w:name w:val="59D619006C564401986F3AF9813865B1"/>
    <w:rsid w:val="001859C4"/>
    <w:pPr>
      <w:spacing w:after="0" w:line="240" w:lineRule="auto"/>
    </w:pPr>
    <w:rPr>
      <w:rFonts w:ascii="CordiaUPC" w:eastAsia="Cordia New" w:hAnsi="CordiaUPC" w:cs="CordiaUPC"/>
      <w:spacing w:val="-10"/>
      <w:kern w:val="0"/>
      <w:sz w:val="28"/>
      <w14:ligatures w14:val="none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lcf76f155ced4ddcb4097134ff3c332f xmlns="27ee19be-5d9d-4a7d-9c50-71097a7701b9">
      <Terms xmlns="http://schemas.microsoft.com/office/infopath/2007/PartnerControls"/>
    </lcf76f155ced4ddcb4097134ff3c332f>
    <_ip_UnifiedCompliancePolicyProperties xmlns="http://schemas.microsoft.com/sharepoint/v3" xsi:nil="true"/>
    <TaxCatchAll xmlns="868f0483-b9f0-45a1-a5ef-24c65c9a0aef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51F3A77E574A740834655AC64247071" ma:contentTypeVersion="14" ma:contentTypeDescription="Create a new document." ma:contentTypeScope="" ma:versionID="cde71d0eb4579f583af28733969aa3b5">
  <xsd:schema xmlns:xsd="http://www.w3.org/2001/XMLSchema" xmlns:xs="http://www.w3.org/2001/XMLSchema" xmlns:p="http://schemas.microsoft.com/office/2006/metadata/properties" xmlns:ns1="http://schemas.microsoft.com/sharepoint/v3" xmlns:ns2="27ee19be-5d9d-4a7d-9c50-71097a7701b9" xmlns:ns3="868f0483-b9f0-45a1-a5ef-24c65c9a0aef" targetNamespace="http://schemas.microsoft.com/office/2006/metadata/properties" ma:root="true" ma:fieldsID="a12184ed9f0fca92de82fe065d8f7fd5" ns1:_="" ns2:_="" ns3:_="">
    <xsd:import namespace="http://schemas.microsoft.com/sharepoint/v3"/>
    <xsd:import namespace="27ee19be-5d9d-4a7d-9c50-71097a7701b9"/>
    <xsd:import namespace="868f0483-b9f0-45a1-a5ef-24c65c9a0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LengthInSeconds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ee19be-5d9d-4a7d-9c50-71097a7701b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fc93ee74-b7c0-43f6-95d6-fcd5838c20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8f0483-b9f0-45a1-a5ef-24c65c9a0aef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57da0f68-0a64-42e8-8db8-272fb302ad33}" ma:internalName="TaxCatchAll" ma:showField="CatchAllData" ma:web="868f0483-b9f0-45a1-a5ef-24c65c9a0ae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5A1D16-E6AF-4086-B97E-4C4DCE1A2BA5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27ee19be-5d9d-4a7d-9c50-71097a7701b9"/>
    <ds:schemaRef ds:uri="868f0483-b9f0-45a1-a5ef-24c65c9a0aef"/>
  </ds:schemaRefs>
</ds:datastoreItem>
</file>

<file path=customXml/itemProps2.xml><?xml version="1.0" encoding="utf-8"?>
<ds:datastoreItem xmlns:ds="http://schemas.openxmlformats.org/officeDocument/2006/customXml" ds:itemID="{430A57B2-E8F5-4F2B-A86E-94117DC3431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559C182-5CF8-481B-B89B-8A4817B03AA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7ee19be-5d9d-4a7d-9c50-71097a7701b9"/>
    <ds:schemaRef ds:uri="868f0483-b9f0-45a1-a5ef-24c65c9a0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35A6A3D-1858-4F13-9AF4-3914B93748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คำสั่งอธิการบดีมอบอำนาจ</Template>
  <TotalTime>32</TotalTime>
  <Pages>1</Pages>
  <Words>201</Words>
  <Characters>1149</Characters>
  <Application>Microsoft Office Word</Application>
  <DocSecurity>0</DocSecurity>
  <Lines>9</Lines>
  <Paragraphs>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หนังสือมอบอำนาจ</vt:lpstr>
      <vt:lpstr>หนังสือมอบอำนาจ</vt:lpstr>
    </vt:vector>
  </TitlesOfParts>
  <Company/>
  <LinksUpToDate>false</LinksUpToDate>
  <CharactersWithSpaces>1348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หนังสือมอบอำนาจ</dc:title>
  <dc:subject/>
  <dc:creator>Acer</dc:creator>
  <cp:keywords/>
  <cp:lastModifiedBy>SASIWIMON MOONRUNGSEE</cp:lastModifiedBy>
  <cp:revision>13</cp:revision>
  <cp:lastPrinted>2024-03-22T07:25:00Z</cp:lastPrinted>
  <dcterms:created xsi:type="dcterms:W3CDTF">2025-08-03T17:56:00Z</dcterms:created>
  <dcterms:modified xsi:type="dcterms:W3CDTF">2025-10-02T05:04:00Z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0x010100351F3A77E574A740834655AC64247071</vt:lpwstr>
  </property>
  <property fmtid="{D5CDD505-2E9C-101B-9397-08002B2CF9AE}" pid="3" name="MediaServiceImageTags">
    <vt:lpwstr/>
  </property>
</Properties>
</file>